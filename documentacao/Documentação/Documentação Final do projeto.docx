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ECDB9" w14:textId="3C48B26A" w:rsidR="0060123F" w:rsidRDefault="0060123F" w:rsidP="00A379BB">
      <w:pPr>
        <w:spacing w:line="240" w:lineRule="auto"/>
        <w:jc w:val="center"/>
        <w:rPr>
          <w:rFonts w:cs="Arial"/>
        </w:rPr>
      </w:pPr>
    </w:p>
    <w:p w14:paraId="4BF15ABC" w14:textId="0532AA0E" w:rsidR="00605233" w:rsidRDefault="00605233" w:rsidP="00A379BB">
      <w:pPr>
        <w:spacing w:line="240" w:lineRule="auto"/>
        <w:jc w:val="center"/>
        <w:rPr>
          <w:rFonts w:cs="Arial"/>
        </w:rPr>
      </w:pPr>
    </w:p>
    <w:p w14:paraId="03B280B4" w14:textId="720033E8" w:rsidR="00605233" w:rsidRDefault="00605233" w:rsidP="00A379BB">
      <w:pPr>
        <w:spacing w:line="240" w:lineRule="auto"/>
        <w:jc w:val="center"/>
        <w:rPr>
          <w:rFonts w:cs="Arial"/>
        </w:rPr>
      </w:pPr>
    </w:p>
    <w:p w14:paraId="0CD4462B" w14:textId="46948EE7" w:rsidR="00605233" w:rsidRDefault="00605233" w:rsidP="00A379BB">
      <w:pPr>
        <w:spacing w:line="240" w:lineRule="auto"/>
        <w:jc w:val="center"/>
        <w:rPr>
          <w:rFonts w:cs="Arial"/>
        </w:rPr>
      </w:pPr>
    </w:p>
    <w:p w14:paraId="4C3AFEFF" w14:textId="0E5556A1" w:rsidR="00605233" w:rsidRDefault="00605233" w:rsidP="00A379BB">
      <w:pPr>
        <w:spacing w:line="240" w:lineRule="auto"/>
        <w:jc w:val="center"/>
        <w:rPr>
          <w:rFonts w:cs="Arial"/>
        </w:rPr>
      </w:pPr>
    </w:p>
    <w:p w14:paraId="7AE917BB" w14:textId="77777777" w:rsidR="00605233" w:rsidRDefault="00605233"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5FF44389"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38CFC439" w14:textId="77777777" w:rsidR="00605233" w:rsidRDefault="00605233" w:rsidP="00A379BB">
      <w:pPr>
        <w:spacing w:line="240" w:lineRule="auto"/>
        <w:jc w:val="center"/>
        <w:rPr>
          <w:rFonts w:cs="Arial"/>
        </w:rPr>
      </w:pPr>
    </w:p>
    <w:p w14:paraId="4B9C6DA8" w14:textId="77777777" w:rsidR="00A379BB" w:rsidRDefault="00A379BB" w:rsidP="00E07423">
      <w:pPr>
        <w:pStyle w:val="NormalGrande"/>
      </w:pPr>
    </w:p>
    <w:p w14:paraId="4B27B54D" w14:textId="77777777" w:rsidR="00A379BB" w:rsidRDefault="00A379BB" w:rsidP="00E07423">
      <w:pPr>
        <w:pStyle w:val="NormalGrande"/>
      </w:pPr>
    </w:p>
    <w:p w14:paraId="2A81F223" w14:textId="77777777" w:rsidR="00605233" w:rsidRPr="00605233" w:rsidRDefault="00605233" w:rsidP="00605233">
      <w:pPr>
        <w:pStyle w:val="NormalGrande"/>
      </w:pPr>
      <w:r w:rsidRPr="00605233">
        <w:t>Caio Domingues</w:t>
      </w:r>
    </w:p>
    <w:p w14:paraId="5632EDCC" w14:textId="77777777" w:rsidR="00605233" w:rsidRPr="00605233" w:rsidRDefault="00605233" w:rsidP="00605233">
      <w:pPr>
        <w:pStyle w:val="NormalGrande"/>
      </w:pPr>
      <w:r w:rsidRPr="00605233">
        <w:t>Carina di Domenico</w:t>
      </w:r>
    </w:p>
    <w:p w14:paraId="7AD99714" w14:textId="77777777" w:rsidR="00605233" w:rsidRPr="00605233" w:rsidRDefault="00605233" w:rsidP="00605233">
      <w:pPr>
        <w:pStyle w:val="NormalGrande"/>
      </w:pPr>
      <w:r w:rsidRPr="00605233">
        <w:t>Diogo Lima</w:t>
      </w:r>
    </w:p>
    <w:p w14:paraId="0885D0A8" w14:textId="77777777" w:rsidR="00605233" w:rsidRPr="00605233" w:rsidRDefault="00605233" w:rsidP="00605233">
      <w:pPr>
        <w:pStyle w:val="NormalGrande"/>
      </w:pPr>
      <w:r w:rsidRPr="00605233">
        <w:t>Eduarda Alves</w:t>
      </w:r>
    </w:p>
    <w:p w14:paraId="10A27036" w14:textId="77777777" w:rsidR="00605233" w:rsidRPr="00605233" w:rsidRDefault="00605233" w:rsidP="00605233">
      <w:pPr>
        <w:pStyle w:val="NormalGrande"/>
      </w:pPr>
      <w:r w:rsidRPr="00605233">
        <w:t>Raphael Bachega</w:t>
      </w:r>
    </w:p>
    <w:p w14:paraId="42B77D6A" w14:textId="77777777" w:rsidR="00605233" w:rsidRPr="00605233" w:rsidRDefault="00605233" w:rsidP="00605233">
      <w:pPr>
        <w:pStyle w:val="NormalGrande"/>
      </w:pPr>
      <w:r w:rsidRPr="00605233">
        <w:t>Wellington Macena</w:t>
      </w: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605233">
      <w:pPr>
        <w:pStyle w:val="NormalGrande"/>
      </w:pPr>
    </w:p>
    <w:p w14:paraId="5C8F3224" w14:textId="593DC869" w:rsidR="00370E34" w:rsidRDefault="00605233" w:rsidP="00605233">
      <w:pPr>
        <w:pStyle w:val="NormalGrande"/>
      </w:pPr>
      <w:r>
        <w:t>Projeto de pesquisa e inovoção: Medição de temperatura e umidade relativa de plantas</w:t>
      </w:r>
    </w:p>
    <w:p w14:paraId="323E4614" w14:textId="77777777" w:rsidR="00605233" w:rsidRPr="004C56C6" w:rsidRDefault="00605233"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242D7012" w14:textId="4F5DBD9A" w:rsidR="00A379BB" w:rsidRPr="004C56C6" w:rsidRDefault="00A379BB" w:rsidP="00605233">
      <w:pPr>
        <w:pStyle w:val="NormalGrande"/>
        <w:jc w:val="both"/>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640B2023" w:rsidR="00370E34" w:rsidRPr="004C56C6" w:rsidRDefault="004B0DDB" w:rsidP="003A0204">
      <w:pPr>
        <w:pStyle w:val="NormalGrande"/>
      </w:pPr>
      <w:r>
        <w:rPr>
          <w:noProof/>
          <w:lang w:eastAsia="pt-BR"/>
        </w:rPr>
        <w:lastRenderedPageBreak/>
        <mc:AlternateContent>
          <mc:Choice Requires="wps">
            <w:drawing>
              <wp:anchor distT="0" distB="0" distL="114300" distR="114300" simplePos="0" relativeHeight="251685376" behindDoc="0" locked="0" layoutInCell="1" allowOverlap="1" wp14:anchorId="01A94229" wp14:editId="1380A041">
                <wp:simplePos x="0" y="0"/>
                <wp:positionH relativeFrom="margin">
                  <wp:posOffset>3121047</wp:posOffset>
                </wp:positionH>
                <wp:positionV relativeFrom="paragraph">
                  <wp:posOffset>-416188</wp:posOffset>
                </wp:positionV>
                <wp:extent cx="1122218" cy="1122219"/>
                <wp:effectExtent l="0" t="0" r="20955" b="20955"/>
                <wp:wrapNone/>
                <wp:docPr id="41" name="Rosca 41"/>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F8BC6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sca 41" o:spid="_x0000_s1026" type="#_x0000_t23" style="position:absolute;margin-left:245.75pt;margin-top:-32.75pt;width:88.35pt;height:88.35pt;z-index:251685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" fillcolor="yellow" strokecolor="#243f60 [1604]" strokeweight="2pt">
                <w10:wrap anchorx="margin"/>
              </v:shape>
            </w:pict>
          </mc:Fallback>
        </mc:AlternateContent>
      </w:r>
      <w:r w:rsidR="00370E34" w:rsidRPr="004C56C6">
        <w:t>Sumário</w:t>
      </w:r>
    </w:p>
    <w:p w14:paraId="7998C929" w14:textId="75DAC02B" w:rsidR="00370E34" w:rsidRPr="004C56C6" w:rsidRDefault="00370E34" w:rsidP="00C60015">
      <w:pPr>
        <w:pStyle w:val="NormalGrande"/>
      </w:pPr>
    </w:p>
    <w:bookmarkStart w:id="0" w:name="_Toc124080441"/>
    <w:bookmarkStart w:id="1"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0C839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14:paraId="53016C7F" w14:textId="367873D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14:paraId="78AC29BD" w14:textId="5A2D25B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Pr>
          <w:noProof/>
        </w:rPr>
        <w:fldChar w:fldCharType="begin"/>
      </w:r>
      <w:r>
        <w:rPr>
          <w:noProof/>
        </w:rPr>
        <w:instrText xml:space="preserve"> PAGEREF _Toc512519592 \h </w:instrText>
      </w:r>
      <w:r>
        <w:rPr>
          <w:noProof/>
        </w:rPr>
      </w:r>
      <w:r>
        <w:rPr>
          <w:noProof/>
        </w:rPr>
        <w:fldChar w:fldCharType="separate"/>
      </w:r>
      <w:r>
        <w:rPr>
          <w:noProof/>
        </w:rPr>
        <w:t>5</w:t>
      </w:r>
      <w:r>
        <w:rPr>
          <w:noProof/>
        </w:rPr>
        <w:fldChar w:fldCharType="end"/>
      </w:r>
    </w:p>
    <w:p w14:paraId="7FCA1D2F" w14:textId="5D207D1D"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14:paraId="07CE9913" w14:textId="237F2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14:paraId="1BD33144" w14:textId="41FB69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14:paraId="1015BC7F" w14:textId="7F58F31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14:paraId="2CED0FDB" w14:textId="2AA6034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14:paraId="1D86157C" w14:textId="556ED7B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14:paraId="3BF2F01E" w14:textId="3B4BAF8E"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14:paraId="71F27FF8" w14:textId="6006FE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14:paraId="7F243B76" w14:textId="685D212A"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14:paraId="2C0A0D23" w14:textId="085E635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14:paraId="18A6C784" w14:textId="33AAB8A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14:paraId="5140D796" w14:textId="6FD436B5"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Pr>
          <w:noProof/>
        </w:rPr>
        <w:fldChar w:fldCharType="begin"/>
      </w:r>
      <w:r>
        <w:rPr>
          <w:noProof/>
        </w:rPr>
        <w:instrText xml:space="preserve"> PAGEREF _Toc512519604 \h </w:instrText>
      </w:r>
      <w:r>
        <w:rPr>
          <w:noProof/>
        </w:rPr>
      </w:r>
      <w:r>
        <w:rPr>
          <w:noProof/>
        </w:rPr>
        <w:fldChar w:fldCharType="separate"/>
      </w:r>
      <w:r>
        <w:rPr>
          <w:noProof/>
        </w:rPr>
        <w:t>9</w:t>
      </w:r>
      <w:r>
        <w:rPr>
          <w:noProof/>
        </w:rPr>
        <w:fldChar w:fldCharType="end"/>
      </w:r>
    </w:p>
    <w:p w14:paraId="3F9B7E04" w14:textId="5ACC3900"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14:paraId="4B3E4834" w14:textId="26E48F32"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14:paraId="2F64CA2F" w14:textId="49F0C4F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14:paraId="48AD3801" w14:textId="776B3435"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14:paraId="384A4A6B" w14:textId="6C9FA18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14:paraId="1515AC5D" w14:textId="708689D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14:paraId="7B8215D1" w14:textId="4CF029B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14:paraId="488BEF4E" w14:textId="69D7E788"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BD290D">
          <w:headerReference w:type="default" r:id="rId9"/>
          <w:footerReference w:type="even" r:id="rId10"/>
          <w:footerReference w:type="default" r:id="rId11"/>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pgNumType w:fmt="lowerRoman" w:start="2"/>
          <w:cols w:space="708"/>
          <w:docGrid w:linePitch="360"/>
        </w:sectPr>
      </w:pPr>
    </w:p>
    <w:p w14:paraId="7338205A" w14:textId="77777777" w:rsidR="00370E34" w:rsidRDefault="000E73F6"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4" w:name="_Toc512519587"/>
      <w:bookmarkEnd w:id="2"/>
      <w:bookmarkEnd w:id="3"/>
      <w:r>
        <w:lastRenderedPageBreak/>
        <w:t>VISÃO DO PROJETO</w:t>
      </w:r>
      <w:bookmarkEnd w:id="4"/>
    </w:p>
    <w:p w14:paraId="284C3C49" w14:textId="38AD60A0" w:rsidR="003E6F98" w:rsidRDefault="00370E34" w:rsidP="00ED29B0">
      <w:pPr>
        <w:pStyle w:val="Ttulo2"/>
        <w:rPr>
          <w:b/>
        </w:rPr>
      </w:pPr>
      <w:r w:rsidRPr="00192CAB">
        <w:rPr>
          <w:b/>
        </w:rPr>
        <w:tab/>
      </w:r>
      <w:bookmarkStart w:id="5" w:name="_Toc512519588"/>
      <w:r w:rsidR="00F45590">
        <w:rPr>
          <w:b/>
        </w:rPr>
        <w:t>APRESENTAÇÃ</w:t>
      </w:r>
      <w:r w:rsidR="003F4E12" w:rsidRPr="00192CAB">
        <w:rPr>
          <w:b/>
        </w:rPr>
        <w:t>O DO GRUPO</w:t>
      </w:r>
      <w:bookmarkEnd w:id="5"/>
      <w:r w:rsidR="001F502E" w:rsidRPr="00192CAB">
        <w:rPr>
          <w:b/>
        </w:rPr>
        <w:t xml:space="preserve"> </w:t>
      </w:r>
    </w:p>
    <w:p w14:paraId="6E60BB61" w14:textId="77777777" w:rsidR="00A257D4" w:rsidRPr="00A257D4" w:rsidRDefault="00A257D4" w:rsidP="00A257D4"/>
    <w:p w14:paraId="04626F66" w14:textId="2A54C41E" w:rsidR="00037F43" w:rsidRPr="00037F43" w:rsidRDefault="00037F43" w:rsidP="00037F43">
      <w:r>
        <w:t xml:space="preserve">Somos o </w:t>
      </w:r>
      <w:r w:rsidRPr="00830835">
        <w:rPr>
          <w:i/>
        </w:rPr>
        <w:t>Plant.ai</w:t>
      </w:r>
      <w:r>
        <w:t>.</w:t>
      </w:r>
      <w:r w:rsidR="00830835">
        <w:t xml:space="preserve"> Uma e</w:t>
      </w:r>
      <w:r>
        <w:t xml:space="preserve">mpresa </w:t>
      </w:r>
      <w:r w:rsidR="002250B8">
        <w:t xml:space="preserve">formada </w:t>
      </w:r>
      <w:r>
        <w:t>por: Caio Domingues, Carina Di Domenico, Diogo Lima, Eduarda Alves, Raphael Bachega e Wellington Macena.</w:t>
      </w:r>
    </w:p>
    <w:p w14:paraId="699D02DF" w14:textId="451F8AD2" w:rsidR="00605233" w:rsidRDefault="00605233" w:rsidP="00605233">
      <w:pPr>
        <w:rPr>
          <w:rFonts w:cs="Arial"/>
        </w:rPr>
      </w:pPr>
      <w:bookmarkStart w:id="6" w:name="_Toc124080447"/>
      <w:r w:rsidRPr="00EB0E75">
        <w:rPr>
          <w:rFonts w:cs="Arial"/>
        </w:rPr>
        <w:t xml:space="preserve">Um grupo de amigos que se conheceram na faculdade, e que </w:t>
      </w:r>
      <w:r w:rsidR="00830835">
        <w:rPr>
          <w:rFonts w:cs="Arial"/>
        </w:rPr>
        <w:t>através de uma</w:t>
      </w:r>
      <w:r w:rsidRPr="00EB0E75">
        <w:rPr>
          <w:rFonts w:cs="Arial"/>
        </w:rPr>
        <w:t xml:space="preserve"> solução tecnológica</w:t>
      </w:r>
      <w:r w:rsidR="00830835">
        <w:rPr>
          <w:rFonts w:cs="Arial"/>
        </w:rPr>
        <w:t xml:space="preserve"> e </w:t>
      </w:r>
      <w:r w:rsidR="00037F43">
        <w:rPr>
          <w:rFonts w:cs="Arial"/>
        </w:rPr>
        <w:t xml:space="preserve">com </w:t>
      </w:r>
      <w:r w:rsidR="00830835">
        <w:rPr>
          <w:rFonts w:cs="Arial"/>
        </w:rPr>
        <w:t xml:space="preserve">baixo custo, </w:t>
      </w:r>
      <w:r w:rsidRPr="00EB0E75">
        <w:rPr>
          <w:rFonts w:cs="Arial"/>
        </w:rPr>
        <w:t xml:space="preserve">visa </w:t>
      </w:r>
      <w:r w:rsidR="00037F43">
        <w:rPr>
          <w:rFonts w:cs="Arial"/>
        </w:rPr>
        <w:t>fornecer</w:t>
      </w:r>
      <w:r w:rsidRPr="00EB0E75">
        <w:rPr>
          <w:rFonts w:cs="Arial"/>
        </w:rPr>
        <w:t xml:space="preserve"> informações sobre cultivo adequado de flor</w:t>
      </w:r>
      <w:r w:rsidR="00037F43">
        <w:rPr>
          <w:rFonts w:cs="Arial"/>
        </w:rPr>
        <w:t>es e hortaliças</w:t>
      </w:r>
      <w:r w:rsidR="00830835">
        <w:rPr>
          <w:rFonts w:cs="Arial"/>
        </w:rPr>
        <w:t xml:space="preserve"> para nossos clientes</w:t>
      </w:r>
      <w:r w:rsidR="004C3C14">
        <w:rPr>
          <w:rFonts w:cs="Arial"/>
        </w:rPr>
        <w:t>.</w:t>
      </w:r>
    </w:p>
    <w:p w14:paraId="791993A5" w14:textId="09D7D222" w:rsidR="00230A43" w:rsidRDefault="00230A43" w:rsidP="00605233">
      <w:pPr>
        <w:rPr>
          <w:rFonts w:cs="Arial"/>
        </w:rPr>
      </w:pPr>
      <w:r>
        <w:rPr>
          <w:noProof/>
          <w:lang w:eastAsia="pt-BR"/>
        </w:rPr>
        <w:drawing>
          <wp:anchor distT="0" distB="0" distL="114300" distR="114300" simplePos="0" relativeHeight="251661824" behindDoc="0" locked="0" layoutInCell="1" allowOverlap="1" wp14:anchorId="3BE4F3A6" wp14:editId="1E00721B">
            <wp:simplePos x="0" y="0"/>
            <wp:positionH relativeFrom="column">
              <wp:posOffset>1971040</wp:posOffset>
            </wp:positionH>
            <wp:positionV relativeFrom="paragraph">
              <wp:posOffset>260169</wp:posOffset>
            </wp:positionV>
            <wp:extent cx="1257300" cy="653415"/>
            <wp:effectExtent l="19050" t="0" r="19050" b="22288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2">
                      <a:extLst>
                        <a:ext uri="{28A0092B-C50C-407E-A947-70E740481C1C}">
                          <a14:useLocalDpi xmlns:a14="http://schemas.microsoft.com/office/drawing/2010/main" val="0"/>
                        </a:ext>
                      </a:extLst>
                    </a:blip>
                    <a:stretch>
                      <a:fillRect/>
                    </a:stretch>
                  </pic:blipFill>
                  <pic:spPr>
                    <a:xfrm>
                      <a:off x="0" y="0"/>
                      <a:ext cx="1257300" cy="653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1449295C" w14:textId="77777777" w:rsidR="00037F43" w:rsidRDefault="00037F43" w:rsidP="00605233">
      <w:pPr>
        <w:rPr>
          <w:rFonts w:cs="Arial"/>
        </w:rPr>
      </w:pPr>
    </w:p>
    <w:p w14:paraId="4D96B3D0" w14:textId="5E639AC1" w:rsidR="00037F43" w:rsidRDefault="00037F43" w:rsidP="00605233"/>
    <w:p w14:paraId="2E34CD4F" w14:textId="77777777" w:rsidR="0054365D" w:rsidRPr="00037F43" w:rsidRDefault="0054365D" w:rsidP="00605233"/>
    <w:p w14:paraId="2AB6FB09" w14:textId="05666CAC" w:rsidR="003F4E12" w:rsidRDefault="00084588" w:rsidP="003F4E12">
      <w:pPr>
        <w:pStyle w:val="Ttulo2"/>
        <w:rPr>
          <w:b/>
        </w:rPr>
      </w:pPr>
      <w:r>
        <w:rPr>
          <w:b/>
        </w:rPr>
        <w:t>CONTEXTO</w:t>
      </w:r>
    </w:p>
    <w:p w14:paraId="4563B476" w14:textId="4B5AD55B" w:rsidR="004C3C14" w:rsidRPr="000C1EA4" w:rsidRDefault="00894621" w:rsidP="004C3C14">
      <w:r>
        <w:tab/>
      </w:r>
      <w:r w:rsidR="004C3C14" w:rsidRPr="000C1EA4">
        <w:t xml:space="preserve">De acordo com </w:t>
      </w:r>
      <w:r>
        <w:t>um</w:t>
      </w:r>
      <w:r w:rsidR="004C3C14" w:rsidRPr="000C1EA4">
        <w:t xml:space="preserve">a reportagem do Centro de Estudos Estratégicos da FioCruz, “Afinal, o Brasil é o maior consumidor de agrotóxico do </w:t>
      </w:r>
      <w:r w:rsidRPr="000C1EA4">
        <w:t>mundo? ”</w:t>
      </w:r>
      <w:r w:rsidR="004C3C14" w:rsidRPr="000C1EA4">
        <w:t xml:space="preserve">, </w:t>
      </w:r>
      <w:r w:rsidR="000C1EA4" w:rsidRPr="000C1EA4">
        <w:t xml:space="preserve">o Brasil foi o país que mais gastou com agrotóxicos no mundo no ano de 2013: US$ 10 bilhões. Um </w:t>
      </w:r>
      <w:r w:rsidR="00CD0D8C" w:rsidRPr="000C1EA4">
        <w:t>número</w:t>
      </w:r>
      <w:r w:rsidR="000C1EA4" w:rsidRPr="000C1EA4">
        <w:t xml:space="preserve"> muito maior do que de países como: Estados Unidos, China, França e etc.</w:t>
      </w:r>
    </w:p>
    <w:p w14:paraId="51AEB11D" w14:textId="5B5350A9" w:rsidR="00141605" w:rsidRPr="00894621" w:rsidRDefault="00894621" w:rsidP="00141605">
      <w:pPr>
        <w:rPr>
          <w:rFonts w:cs="Arial"/>
          <w:shd w:val="clear" w:color="auto" w:fill="FFFFFF"/>
        </w:rPr>
      </w:pPr>
      <w:r>
        <w:rPr>
          <w:rFonts w:cs="Arial"/>
          <w:shd w:val="clear" w:color="auto" w:fill="FFFFFF"/>
        </w:rPr>
        <w:tab/>
      </w:r>
      <w:r w:rsidR="000C1EA4" w:rsidRPr="000C1EA4">
        <w:rPr>
          <w:rFonts w:cs="Arial"/>
          <w:shd w:val="clear" w:color="auto" w:fill="FFFFFF"/>
        </w:rPr>
        <w:t xml:space="preserve">Entre 2000 e 2010, cresceu em 100% o uso de pesticidas no planeta, no mesmo período em que o aumento no Brasil chegou a quase 200%. Segundo a apuração, cerca </w:t>
      </w:r>
      <w:r w:rsidR="000C1EA4" w:rsidRPr="00141605">
        <w:rPr>
          <w:rFonts w:cs="Arial"/>
          <w:shd w:val="clear" w:color="auto" w:fill="FFFFFF"/>
        </w:rPr>
        <w:t>de 20% de todo agrotóxico comercializado no mundo é consumido no Brasil.</w:t>
      </w:r>
      <w:r>
        <w:rPr>
          <w:rFonts w:cs="Arial"/>
          <w:shd w:val="clear" w:color="auto" w:fill="FFFFFF"/>
        </w:rPr>
        <w:t xml:space="preserve"> </w:t>
      </w:r>
      <w:r w:rsidR="00141605" w:rsidRPr="00141605">
        <w:rPr>
          <w:rFonts w:eastAsiaTheme="minorHAnsi"/>
        </w:rPr>
        <w:t xml:space="preserve">30% de todos os agrotóxicos utilizados no Brasil são proibidos na União Europeia. E entre os dez ingredientes ativos mais vendidos no Brasil dois são proibidos na união europeia. 35% do agrotóxico pode se perder para a atmosfera e o produto depois de aplicado ele continua se perdendo para a atmosfera através da volatização. São várias consequências da perda dos agrotóxicos para a atmosfera e podemos destacar entres elas a diminuição e desaparecimento das abelhas observado em várias partes do mundo. As abelhas polinizam mais de 70, entre 100, culturas que fornecem 90% de alimentos do mundo. Os agrotóxicos podem causar problemas nas células, os danos infligidos às células são até vinte ou trinta vezes mais </w:t>
      </w:r>
      <w:r w:rsidR="00141605" w:rsidRPr="00141605">
        <w:rPr>
          <w:rFonts w:eastAsiaTheme="minorHAnsi"/>
        </w:rPr>
        <w:lastRenderedPageBreak/>
        <w:t>graves quando os pesticidas são associados. “Substâncias que são conhecidas por não afetarem a reprodução humana e o sistema nervoso e não serem cancerígenas, combinadas possuem efeitos inesperados”</w:t>
      </w:r>
    </w:p>
    <w:p w14:paraId="55EFCF0A" w14:textId="77777777" w:rsidR="00141605" w:rsidRPr="000C1EA4" w:rsidRDefault="00141605" w:rsidP="004C3C14"/>
    <w:p w14:paraId="19E27546" w14:textId="01CD6131" w:rsidR="003F4E12" w:rsidRDefault="00084588" w:rsidP="003F4E12">
      <w:pPr>
        <w:pStyle w:val="Ttulo2"/>
        <w:rPr>
          <w:b/>
        </w:rPr>
      </w:pPr>
      <w:r w:rsidRPr="00084588">
        <w:rPr>
          <w:b/>
        </w:rPr>
        <w:t>Problema / justificativa do projeto</w:t>
      </w:r>
    </w:p>
    <w:p w14:paraId="3F164E0C" w14:textId="77777777" w:rsidR="00A257D4" w:rsidRPr="00A257D4" w:rsidRDefault="00A257D4" w:rsidP="00A257D4"/>
    <w:p w14:paraId="497E6303" w14:textId="39E7E798" w:rsidR="00F83024" w:rsidRDefault="00B139CA" w:rsidP="00F83024">
      <w:pPr>
        <w:ind w:firstLine="708"/>
      </w:pPr>
      <w:r>
        <w:t>Nos últimos anos, com o aumento</w:t>
      </w:r>
      <w:r w:rsidR="00894621">
        <w:t xml:space="preserve"> tanto</w:t>
      </w:r>
      <w:r>
        <w:t xml:space="preserve"> do uso de agrotóxicos</w:t>
      </w:r>
      <w:r w:rsidR="00F83024">
        <w:t xml:space="preserve"> em</w:t>
      </w:r>
      <w:r>
        <w:t xml:space="preserve"> alimentos </w:t>
      </w:r>
      <w:r w:rsidR="00894621">
        <w:t>quanto de seus</w:t>
      </w:r>
      <w:r>
        <w:t xml:space="preserve"> impactos ambientais</w:t>
      </w:r>
      <w:r w:rsidR="00F83024">
        <w:t xml:space="preserve"> negativos, as pessoas estão cada mais</w:t>
      </w:r>
      <w:r w:rsidR="00894621">
        <w:t xml:space="preserve"> receosas e atentas ao tipo e </w:t>
      </w:r>
      <w:r w:rsidR="00F83024">
        <w:t xml:space="preserve">origem dos alimentos que elas e suas famílias consomem. </w:t>
      </w:r>
    </w:p>
    <w:p w14:paraId="716AB3A1" w14:textId="38574BF4" w:rsidR="00B45580" w:rsidRDefault="00F83024" w:rsidP="00894621">
      <w:pPr>
        <w:ind w:firstLine="708"/>
      </w:pPr>
      <w:r>
        <w:t>Como alternativa para se ter uma alimentação</w:t>
      </w:r>
      <w:r w:rsidR="00B45580">
        <w:t xml:space="preserve"> mai</w:t>
      </w:r>
      <w:r>
        <w:t xml:space="preserve">s saudável </w:t>
      </w:r>
      <w:r w:rsidR="00B45580">
        <w:t>e segura</w:t>
      </w:r>
      <w:r>
        <w:t>,</w:t>
      </w:r>
      <w:r w:rsidR="00B139CA">
        <w:t xml:space="preserve"> </w:t>
      </w:r>
      <w:r w:rsidR="00B45580">
        <w:t xml:space="preserve">uma parcela da população </w:t>
      </w:r>
      <w:r w:rsidR="00EB0E75">
        <w:t>procura mantem</w:t>
      </w:r>
      <w:r w:rsidR="00B45580">
        <w:t xml:space="preserve"> uma produção de alimentos em pequena escala dentro de suas próprias casas.</w:t>
      </w:r>
      <w:r w:rsidR="00894621">
        <w:t xml:space="preserve"> </w:t>
      </w:r>
      <w:r w:rsidR="00EB0E75">
        <w:t xml:space="preserve">Além </w:t>
      </w:r>
      <w:r w:rsidR="00894621">
        <w:t>desse</w:t>
      </w:r>
      <w:r w:rsidR="00EB0E75">
        <w:t xml:space="preserve">, o desejo pelo cultivo ornamental ou terapêutico de </w:t>
      </w:r>
      <w:r w:rsidR="00894621">
        <w:t>plantas</w:t>
      </w:r>
      <w:r w:rsidR="00EB0E75">
        <w:t>, é algo bastante comum em nosso país, especialmente em regiões urbanas, onde são o contato</w:t>
      </w:r>
      <w:r w:rsidR="00894621">
        <w:t xml:space="preserve"> das pessoas</w:t>
      </w:r>
      <w:r w:rsidR="00EB0E75">
        <w:t xml:space="preserve"> com o </w:t>
      </w:r>
      <w:r w:rsidR="00894621">
        <w:t>meio-ambiente</w:t>
      </w:r>
      <w:r w:rsidR="00EB0E75">
        <w:t xml:space="preserve">, é </w:t>
      </w:r>
      <w:r w:rsidR="00894621">
        <w:t>bastante</w:t>
      </w:r>
      <w:r w:rsidR="00EB0E75">
        <w:t xml:space="preserve"> reduzido.</w:t>
      </w:r>
      <w:r w:rsidR="00894621">
        <w:t xml:space="preserve"> Levando muitas pessoas a pensar em cultivar um jardim ou horta</w:t>
      </w:r>
      <w:r w:rsidR="00EB0E75">
        <w:t xml:space="preserve"> em suas residências, porém</w:t>
      </w:r>
      <w:r w:rsidR="00B139CA">
        <w:t xml:space="preserve"> a falta de conhecimento</w:t>
      </w:r>
      <w:r w:rsidR="00B45580">
        <w:t xml:space="preserve"> adequado sobre as plantas, como por exemplo:  temperatura e umidade ideal, </w:t>
      </w:r>
      <w:r w:rsidR="00EB0E75">
        <w:t xml:space="preserve">incidência solar, e </w:t>
      </w:r>
      <w:r w:rsidR="00CD0D8C">
        <w:t>etc.</w:t>
      </w:r>
      <w:r w:rsidR="00EB0E75">
        <w:t>, é um dos fatores que impedem a realização desse desejo.</w:t>
      </w:r>
    </w:p>
    <w:p w14:paraId="73CFD830" w14:textId="12419CEF" w:rsidR="00B45580" w:rsidRDefault="00B45580" w:rsidP="00B139CA">
      <w:pPr>
        <w:ind w:firstLine="708"/>
      </w:pPr>
    </w:p>
    <w:p w14:paraId="74FCC51A" w14:textId="77777777" w:rsidR="003F4E12" w:rsidRPr="00192CAB" w:rsidRDefault="00CE6EFB" w:rsidP="003F4E12">
      <w:pPr>
        <w:pStyle w:val="Ttulo2"/>
        <w:rPr>
          <w:b/>
        </w:rPr>
      </w:pPr>
      <w:bookmarkStart w:id="7" w:name="_Toc512519591"/>
      <w:r w:rsidRPr="00192CAB">
        <w:rPr>
          <w:b/>
        </w:rPr>
        <w:t>objetivo da solução</w:t>
      </w:r>
      <w:bookmarkEnd w:id="7"/>
    </w:p>
    <w:p w14:paraId="047ECEFA" w14:textId="666B3099" w:rsidR="00B45580" w:rsidRDefault="000B6DD2" w:rsidP="000B6DD2">
      <w:r>
        <w:tab/>
      </w:r>
      <w:r w:rsidR="00B45580">
        <w:t xml:space="preserve">Tendo isso em mente, nós da </w:t>
      </w:r>
      <w:r w:rsidR="00B45580" w:rsidRPr="00F83024">
        <w:rPr>
          <w:b/>
        </w:rPr>
        <w:t>Plant.ai</w:t>
      </w:r>
      <w:r w:rsidR="00B45580">
        <w:rPr>
          <w:b/>
        </w:rPr>
        <w:t>,</w:t>
      </w:r>
      <w:r w:rsidR="00894621">
        <w:rPr>
          <w:b/>
        </w:rPr>
        <w:t xml:space="preserve"> </w:t>
      </w:r>
      <w:r w:rsidR="00894621">
        <w:t>nos propusemos a oferecer um serviço que irá</w:t>
      </w:r>
      <w:r w:rsidR="00B45580">
        <w:rPr>
          <w:b/>
        </w:rPr>
        <w:t xml:space="preserve"> </w:t>
      </w:r>
      <w:r w:rsidR="00B45580">
        <w:t>monitorar</w:t>
      </w:r>
      <w:r w:rsidR="00894621">
        <w:t xml:space="preserve"> e fornecer analises especificas acerca do desenvolvimento das plantas do usuário,</w:t>
      </w:r>
      <w:r w:rsidR="00B45580">
        <w:t xml:space="preserve"> </w:t>
      </w:r>
      <w:r w:rsidR="00894621">
        <w:t xml:space="preserve">e notifica-lo caso ela esteja sob risco de </w:t>
      </w:r>
      <w:r w:rsidR="00392D8F">
        <w:t xml:space="preserve">morte. Tudo isso </w:t>
      </w:r>
      <w:r w:rsidR="00CD0D8C">
        <w:t>a</w:t>
      </w:r>
      <w:r w:rsidR="00392D8F">
        <w:t xml:space="preserve"> partir de dados colhidos por um sensor de temperatura e umidade que estará posicionado próximo a </w:t>
      </w:r>
      <w:r w:rsidR="006408A4">
        <w:t>planta</w:t>
      </w:r>
    </w:p>
    <w:p w14:paraId="662E6477" w14:textId="77777777" w:rsidR="003F4E12" w:rsidRDefault="003F4E12" w:rsidP="003F4E12"/>
    <w:p w14:paraId="1CD1137B" w14:textId="77777777" w:rsidR="003F4E12" w:rsidRPr="00192CAB" w:rsidRDefault="00CE6EFB" w:rsidP="003F4E12">
      <w:pPr>
        <w:pStyle w:val="Ttulo2"/>
        <w:rPr>
          <w:b/>
        </w:rPr>
      </w:pPr>
      <w:bookmarkStart w:id="8" w:name="_Toc512519592"/>
      <w:r w:rsidRPr="00192CAB">
        <w:rPr>
          <w:b/>
        </w:rPr>
        <w:lastRenderedPageBreak/>
        <w:t>diagrama da solução</w:t>
      </w:r>
      <w:bookmarkEnd w:id="8"/>
    </w:p>
    <w:p w14:paraId="0BA5E976" w14:textId="5666F152" w:rsidR="0054365D" w:rsidRDefault="0054365D" w:rsidP="003F4E12">
      <w:r>
        <w:rPr>
          <w:noProof/>
          <w:lang w:eastAsia="pt-BR"/>
        </w:rPr>
        <w:drawing>
          <wp:inline distT="0" distB="0" distL="0" distR="0" wp14:anchorId="031267A0" wp14:editId="7B56E31E">
            <wp:extent cx="5253317" cy="405116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DL.png"/>
                    <pic:cNvPicPr/>
                  </pic:nvPicPr>
                  <pic:blipFill>
                    <a:blip r:embed="rId13">
                      <a:extLst>
                        <a:ext uri="{28A0092B-C50C-407E-A947-70E740481C1C}">
                          <a14:useLocalDpi xmlns:a14="http://schemas.microsoft.com/office/drawing/2010/main" val="0"/>
                        </a:ext>
                      </a:extLst>
                    </a:blip>
                    <a:stretch>
                      <a:fillRect/>
                    </a:stretch>
                  </pic:blipFill>
                  <pic:spPr>
                    <a:xfrm>
                      <a:off x="0" y="0"/>
                      <a:ext cx="5264433" cy="4059741"/>
                    </a:xfrm>
                    <a:prstGeom prst="rect">
                      <a:avLst/>
                    </a:prstGeom>
                  </pic:spPr>
                </pic:pic>
              </a:graphicData>
            </a:graphic>
          </wp:inline>
        </w:drawing>
      </w:r>
    </w:p>
    <w:p w14:paraId="4644C635" w14:textId="3451677A" w:rsidR="00F175A1" w:rsidRDefault="00F175A1" w:rsidP="003F4E12"/>
    <w:p w14:paraId="31FB7E2D" w14:textId="30539D12" w:rsidR="00F175A1" w:rsidRDefault="00F175A1" w:rsidP="003F4E12">
      <w:pPr>
        <w:sectPr w:rsidR="00F175A1" w:rsidSect="00BD290D">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t>(Desenho de solução do projeto - HLD [</w:t>
      </w:r>
      <w:r w:rsidR="00E616AB">
        <w:t>High Level</w:t>
      </w:r>
      <w:r>
        <w:t xml:space="preserve"> Design])</w:t>
      </w:r>
    </w:p>
    <w:bookmarkEnd w:id="6"/>
    <w:p w14:paraId="2867CA91" w14:textId="5D0F2F06"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D1B4C">
      <w:pPr>
        <w:pStyle w:val="Ttulo1"/>
        <w:numPr>
          <w:ilvl w:val="0"/>
          <w:numId w:val="13"/>
        </w:numPr>
      </w:pPr>
      <w:bookmarkStart w:id="9" w:name="_Toc512519593"/>
      <w:r>
        <w:lastRenderedPageBreak/>
        <w:t>PLANEJAMENTO DO PROJETO</w:t>
      </w:r>
      <w:bookmarkEnd w:id="9"/>
    </w:p>
    <w:p w14:paraId="238AEE34" w14:textId="00D15911" w:rsidR="00370E34" w:rsidRDefault="00124F5F" w:rsidP="00124F5F">
      <w:pPr>
        <w:pStyle w:val="Ttulo2"/>
        <w:rPr>
          <w:b/>
        </w:rPr>
      </w:pPr>
      <w:bookmarkStart w:id="10" w:name="_Toc512519594"/>
      <w:r w:rsidRPr="00192CAB">
        <w:rPr>
          <w:b/>
        </w:rPr>
        <w:t>Definição da Equipe do projeto</w:t>
      </w:r>
      <w:bookmarkEnd w:id="10"/>
      <w:r w:rsidR="00A10A2D" w:rsidRPr="00192CAB">
        <w:rPr>
          <w:b/>
        </w:rPr>
        <w:t xml:space="preserve"> </w:t>
      </w:r>
    </w:p>
    <w:p w14:paraId="7861A272" w14:textId="517E3B93" w:rsidR="00392D8F" w:rsidRDefault="00392D8F" w:rsidP="00124F5F"/>
    <w:p w14:paraId="72C04B4B" w14:textId="1C1B11C4" w:rsidR="00392D8F" w:rsidRDefault="00392D8F" w:rsidP="00124F5F">
      <w:r>
        <w:t>Ocuparam o cargo de Product Manager:</w:t>
      </w:r>
    </w:p>
    <w:p w14:paraId="636F2AFB" w14:textId="61C024B5" w:rsidR="002619B0" w:rsidRDefault="002619B0" w:rsidP="00124F5F"/>
    <w:p w14:paraId="44FAADB3" w14:textId="41AC1DA2" w:rsidR="002619B0" w:rsidRDefault="002619B0" w:rsidP="002619B0">
      <w:pPr>
        <w:pStyle w:val="PargrafodaLista"/>
        <w:numPr>
          <w:ilvl w:val="0"/>
          <w:numId w:val="20"/>
        </w:numPr>
      </w:pPr>
      <w:r>
        <w:t>Eduarda Alves</w:t>
      </w:r>
    </w:p>
    <w:p w14:paraId="02F9968D" w14:textId="190FC296" w:rsidR="0039505C" w:rsidRDefault="0039505C" w:rsidP="002619B0">
      <w:pPr>
        <w:pStyle w:val="PargrafodaLista"/>
        <w:numPr>
          <w:ilvl w:val="0"/>
          <w:numId w:val="20"/>
        </w:numPr>
      </w:pPr>
      <w:r>
        <w:t>Carina Di Domenico</w:t>
      </w:r>
    </w:p>
    <w:p w14:paraId="3ACEC776" w14:textId="5862A3FD" w:rsidR="00392D8F" w:rsidRDefault="00392D8F" w:rsidP="00124F5F"/>
    <w:p w14:paraId="5B3A15A6" w14:textId="16D4EAF4" w:rsidR="00392D8F" w:rsidRDefault="00392D8F" w:rsidP="00124F5F">
      <w:r>
        <w:t>Ocuparam o cargo de Scrum Master:</w:t>
      </w:r>
    </w:p>
    <w:p w14:paraId="014659C0" w14:textId="3AB2285E" w:rsidR="002619B0" w:rsidRDefault="002619B0" w:rsidP="00124F5F"/>
    <w:p w14:paraId="1997CAAF" w14:textId="7329F703" w:rsidR="004B0DDB" w:rsidRDefault="002619B0" w:rsidP="004D1B4C">
      <w:pPr>
        <w:pStyle w:val="PargrafodaLista"/>
        <w:numPr>
          <w:ilvl w:val="0"/>
          <w:numId w:val="18"/>
        </w:numPr>
      </w:pPr>
      <w:r>
        <w:t>Raphael Bachega</w:t>
      </w:r>
    </w:p>
    <w:p w14:paraId="7E3B4D63" w14:textId="3C58DE4C" w:rsidR="002619B0" w:rsidRDefault="002619B0" w:rsidP="004D1B4C">
      <w:pPr>
        <w:pStyle w:val="PargrafodaLista"/>
        <w:numPr>
          <w:ilvl w:val="0"/>
          <w:numId w:val="18"/>
        </w:numPr>
      </w:pPr>
      <w:r>
        <w:t>Wellington Macena</w:t>
      </w:r>
    </w:p>
    <w:p w14:paraId="6EAEF6D8" w14:textId="7E4233C2" w:rsidR="00392D8F" w:rsidRDefault="00392D8F" w:rsidP="00124F5F"/>
    <w:p w14:paraId="7CA4D188" w14:textId="7DA5777D" w:rsidR="004B0DDB" w:rsidRDefault="00392D8F" w:rsidP="00124F5F">
      <w:r>
        <w:t>Fizeram parte da equipe de de</w:t>
      </w:r>
      <w:r w:rsidR="004B0DDB">
        <w:t xml:space="preserve">senvolvimento:  </w:t>
      </w:r>
    </w:p>
    <w:p w14:paraId="5F7287DF" w14:textId="1B613E6E" w:rsidR="004B0DDB" w:rsidRDefault="004B0DDB" w:rsidP="004D1B4C">
      <w:pPr>
        <w:pStyle w:val="PargrafodaLista"/>
        <w:numPr>
          <w:ilvl w:val="0"/>
          <w:numId w:val="17"/>
        </w:numPr>
      </w:pPr>
      <w:r>
        <w:t>Caio Domingues,</w:t>
      </w:r>
    </w:p>
    <w:p w14:paraId="4F739754" w14:textId="77777777" w:rsidR="004B0DDB" w:rsidRDefault="00392D8F" w:rsidP="004D1B4C">
      <w:pPr>
        <w:pStyle w:val="PargrafodaLista"/>
        <w:numPr>
          <w:ilvl w:val="0"/>
          <w:numId w:val="17"/>
        </w:numPr>
      </w:pPr>
      <w:r>
        <w:t>Carina Di Domenico,</w:t>
      </w:r>
    </w:p>
    <w:p w14:paraId="6C9C26CA" w14:textId="09A2428A" w:rsidR="004B0DDB" w:rsidRDefault="00392D8F" w:rsidP="004D1B4C">
      <w:pPr>
        <w:pStyle w:val="PargrafodaLista"/>
        <w:numPr>
          <w:ilvl w:val="0"/>
          <w:numId w:val="17"/>
        </w:numPr>
      </w:pPr>
      <w:r>
        <w:t>Diogo Lima,</w:t>
      </w:r>
    </w:p>
    <w:p w14:paraId="7B018916" w14:textId="3213C41A" w:rsidR="004B0DDB" w:rsidRDefault="00392D8F" w:rsidP="004D1B4C">
      <w:pPr>
        <w:pStyle w:val="PargrafodaLista"/>
        <w:numPr>
          <w:ilvl w:val="0"/>
          <w:numId w:val="17"/>
        </w:numPr>
      </w:pPr>
      <w:r>
        <w:t>Eduarda Alves,</w:t>
      </w:r>
    </w:p>
    <w:p w14:paraId="13365B76" w14:textId="70A62C23" w:rsidR="004B0DDB" w:rsidRDefault="00392D8F" w:rsidP="004D1B4C">
      <w:pPr>
        <w:pStyle w:val="PargrafodaLista"/>
        <w:numPr>
          <w:ilvl w:val="0"/>
          <w:numId w:val="17"/>
        </w:numPr>
      </w:pPr>
      <w:r>
        <w:t xml:space="preserve">Raphael Bachega e </w:t>
      </w:r>
    </w:p>
    <w:p w14:paraId="256CF714" w14:textId="3F5DF96B" w:rsidR="00392D8F" w:rsidRDefault="00392D8F" w:rsidP="004D1B4C">
      <w:pPr>
        <w:pStyle w:val="PargrafodaLista"/>
        <w:numPr>
          <w:ilvl w:val="0"/>
          <w:numId w:val="17"/>
        </w:numPr>
      </w:pPr>
      <w:r>
        <w:t>Wellington Macena.</w:t>
      </w:r>
    </w:p>
    <w:p w14:paraId="685981D0" w14:textId="77777777" w:rsidR="00392D8F" w:rsidRDefault="00392D8F" w:rsidP="00124F5F"/>
    <w:p w14:paraId="0786329E" w14:textId="2F1F781E" w:rsidR="00392D8F" w:rsidRDefault="007A6E7A" w:rsidP="007A6E7A">
      <w:r>
        <w:tab/>
      </w:r>
      <w:r w:rsidR="004B0DDB">
        <w:t>Na lista abaixo, está especificado as atividades em que os membros da equipe participaram.</w:t>
      </w:r>
    </w:p>
    <w:p w14:paraId="3BB4F1C1" w14:textId="3265B332" w:rsidR="00392D8F" w:rsidRDefault="00392D8F" w:rsidP="00124F5F"/>
    <w:p w14:paraId="473E5E6B" w14:textId="48E30956" w:rsidR="00F140DC" w:rsidRDefault="00F140DC" w:rsidP="004D1B4C">
      <w:pPr>
        <w:pStyle w:val="PargrafodaLista"/>
        <w:numPr>
          <w:ilvl w:val="0"/>
          <w:numId w:val="19"/>
        </w:numPr>
      </w:pPr>
      <w:r>
        <w:t>Caio</w:t>
      </w:r>
      <w:r w:rsidR="004B0DDB">
        <w:t xml:space="preserve"> Domingues</w:t>
      </w:r>
      <w:r w:rsidR="00617AA7">
        <w:t xml:space="preserve"> -</w:t>
      </w:r>
      <w:r w:rsidR="006B692C">
        <w:t xml:space="preserve"> Respons</w:t>
      </w:r>
      <w:r w:rsidR="00617AA7">
        <w:t>ável por:</w:t>
      </w:r>
      <w:r w:rsidR="006B692C">
        <w:t xml:space="preserve"> </w:t>
      </w:r>
      <w:r w:rsidR="00617AA7">
        <w:t>M</w:t>
      </w:r>
      <w:r w:rsidR="006B692C">
        <w:t>odelagens física, logica e conceitual, Dicionário</w:t>
      </w:r>
      <w:r>
        <w:t xml:space="preserve"> de dados</w:t>
      </w:r>
      <w:r w:rsidR="006B692C">
        <w:t xml:space="preserve"> e scripts do banco de dados MySQL/Azure, programação </w:t>
      </w:r>
      <w:r w:rsidR="00AD7991">
        <w:t>do código</w:t>
      </w:r>
      <w:r w:rsidR="00C41B9C">
        <w:t xml:space="preserve"> do </w:t>
      </w:r>
      <w:r w:rsidR="00AD7991">
        <w:t>Arruíno</w:t>
      </w:r>
      <w:r w:rsidR="006B692C">
        <w:t>, levantamento de dados para o projeto</w:t>
      </w:r>
      <w:r w:rsidR="00C41B9C">
        <w:t>,</w:t>
      </w:r>
      <w:r w:rsidR="006B692C">
        <w:t xml:space="preserve"> e documentação</w:t>
      </w:r>
      <w:r w:rsidR="0048771E">
        <w:t xml:space="preserve">. </w:t>
      </w:r>
    </w:p>
    <w:p w14:paraId="03A0471C" w14:textId="77777777" w:rsidR="002604BD" w:rsidRDefault="002604BD" w:rsidP="002619B0">
      <w:pPr>
        <w:ind w:left="360"/>
      </w:pPr>
    </w:p>
    <w:p w14:paraId="7B16A38C" w14:textId="73D30071" w:rsidR="002604BD" w:rsidRDefault="00617AA7" w:rsidP="009D766A">
      <w:pPr>
        <w:pStyle w:val="PargrafodaLista"/>
        <w:numPr>
          <w:ilvl w:val="0"/>
          <w:numId w:val="19"/>
        </w:numPr>
      </w:pPr>
      <w:r>
        <w:t xml:space="preserve">Carina de Domenico - </w:t>
      </w:r>
      <w:r w:rsidR="002604BD">
        <w:t>Responsável</w:t>
      </w:r>
      <w:r>
        <w:t xml:space="preserve"> por:</w:t>
      </w:r>
      <w:r w:rsidR="002604BD">
        <w:t xml:space="preserve"> Criação de dashboards, </w:t>
      </w:r>
      <w:r w:rsidR="002619B0">
        <w:t>Desenho técnico de solução (LLD)</w:t>
      </w:r>
      <w:r w:rsidR="002604BD">
        <w:t xml:space="preserve">, </w:t>
      </w:r>
      <w:r w:rsidR="00AD7991">
        <w:t>fazer</w:t>
      </w:r>
      <w:r>
        <w:t xml:space="preserve"> o</w:t>
      </w:r>
      <w:r w:rsidR="002604BD" w:rsidRPr="002604BD">
        <w:t> Diagrama de Arquitetura Local (</w:t>
      </w:r>
      <w:r w:rsidR="00AD7991" w:rsidRPr="002604BD">
        <w:t>Arruíno</w:t>
      </w:r>
      <w:r w:rsidR="002604BD" w:rsidRPr="002604BD">
        <w:t>)</w:t>
      </w:r>
      <w:r>
        <w:t xml:space="preserve">, </w:t>
      </w:r>
      <w:r>
        <w:lastRenderedPageBreak/>
        <w:t xml:space="preserve">configurar nossa </w:t>
      </w:r>
      <w:r w:rsidRPr="00617AA7">
        <w:t>Ferramenta Help Desk de Suporte ao Cliente</w:t>
      </w:r>
      <w:r>
        <w:t xml:space="preserve"> (TomTicket),</w:t>
      </w:r>
      <w:r w:rsidR="002619B0">
        <w:t xml:space="preserve"> Apresentação em PPT das Sprints,</w:t>
      </w:r>
      <w:r w:rsidR="00C41B9C">
        <w:t xml:space="preserve"> e</w:t>
      </w:r>
      <w:r>
        <w:t xml:space="preserve"> documentação</w:t>
      </w:r>
    </w:p>
    <w:p w14:paraId="18BF2169" w14:textId="77777777" w:rsidR="002604BD" w:rsidRDefault="002604BD" w:rsidP="002604BD"/>
    <w:p w14:paraId="34344574" w14:textId="105DD1C3" w:rsidR="002604BD" w:rsidRDefault="002604BD" w:rsidP="00617AA7">
      <w:pPr>
        <w:pStyle w:val="PargrafodaLista"/>
        <w:numPr>
          <w:ilvl w:val="0"/>
          <w:numId w:val="19"/>
        </w:numPr>
      </w:pPr>
      <w:bookmarkStart w:id="11" w:name="_GoBack"/>
      <w:r>
        <w:t>Diogo Lima</w:t>
      </w:r>
      <w:r w:rsidR="00617AA7">
        <w:t xml:space="preserve"> - </w:t>
      </w:r>
      <w:r w:rsidR="007D2C62">
        <w:t>r</w:t>
      </w:r>
      <w:r>
        <w:t>esponsável por:</w:t>
      </w:r>
      <w:r w:rsidR="002619B0">
        <w:t xml:space="preserve"> Modelagens física, logica e </w:t>
      </w:r>
      <w:r w:rsidR="00AD7991">
        <w:t xml:space="preserve">conceitual, </w:t>
      </w:r>
      <w:bookmarkEnd w:id="11"/>
      <w:r w:rsidR="00AD7991">
        <w:t>Mapeamento</w:t>
      </w:r>
      <w:r>
        <w:t xml:space="preserve"> de classes em JS, contextualização do projeto</w:t>
      </w:r>
      <w:r w:rsidR="00617AA7">
        <w:t xml:space="preserve">, </w:t>
      </w:r>
      <w:r w:rsidR="00617AA7" w:rsidRPr="00617AA7">
        <w:t>Teste integrado do Analytics</w:t>
      </w:r>
      <w:r w:rsidR="00617AA7">
        <w:t xml:space="preserve">, criar </w:t>
      </w:r>
      <w:r w:rsidR="007D2C62">
        <w:t>páginas</w:t>
      </w:r>
      <w:r w:rsidR="00617AA7">
        <w:t xml:space="preserve"> em HTML/JS do site,</w:t>
      </w:r>
      <w:r w:rsidR="00C41B9C">
        <w:t xml:space="preserve"> e</w:t>
      </w:r>
      <w:r w:rsidR="00617AA7">
        <w:t xml:space="preserve"> documentação</w:t>
      </w:r>
    </w:p>
    <w:p w14:paraId="6696D287" w14:textId="77777777" w:rsidR="002604BD" w:rsidRDefault="002604BD" w:rsidP="002604BD">
      <w:pPr>
        <w:pStyle w:val="PargrafodaLista"/>
      </w:pPr>
    </w:p>
    <w:p w14:paraId="40503F52" w14:textId="4C017824" w:rsidR="002604BD" w:rsidRDefault="002604BD" w:rsidP="00254104">
      <w:pPr>
        <w:pStyle w:val="PargrafodaLista"/>
        <w:numPr>
          <w:ilvl w:val="0"/>
          <w:numId w:val="19"/>
        </w:numPr>
      </w:pPr>
      <w:r>
        <w:t>Eduarda Alves</w:t>
      </w:r>
      <w:r w:rsidR="00617AA7">
        <w:t xml:space="preserve"> - </w:t>
      </w:r>
      <w:r w:rsidR="007D2C62">
        <w:t xml:space="preserve"> responsável</w:t>
      </w:r>
      <w:r>
        <w:t xml:space="preserve"> por</w:t>
      </w:r>
      <w:r w:rsidR="00617AA7">
        <w:t>: J</w:t>
      </w:r>
      <w:r w:rsidRPr="002604BD">
        <w:t>ustificativa do projeto</w:t>
      </w:r>
      <w:r>
        <w:t>, simulador financeiro,</w:t>
      </w:r>
      <w:r w:rsidR="007D2C62">
        <w:t xml:space="preserve"> </w:t>
      </w:r>
      <w:r w:rsidR="00617AA7">
        <w:t xml:space="preserve">conteúdo institucional do site, </w:t>
      </w:r>
      <w:r w:rsidR="007D2C62">
        <w:t>criar páginas</w:t>
      </w:r>
      <w:r w:rsidR="00617AA7">
        <w:t xml:space="preserve"> em HTML/JS do site,</w:t>
      </w:r>
      <w:r w:rsidR="00C41B9C">
        <w:t xml:space="preserve"> e</w:t>
      </w:r>
      <w:r w:rsidR="00617AA7">
        <w:t xml:space="preserve"> documentação</w:t>
      </w:r>
    </w:p>
    <w:p w14:paraId="4BB825B6" w14:textId="77777777" w:rsidR="002604BD" w:rsidRDefault="002604BD" w:rsidP="002604BD">
      <w:pPr>
        <w:pStyle w:val="PargrafodaLista"/>
      </w:pPr>
    </w:p>
    <w:p w14:paraId="756450F5" w14:textId="32C1313D" w:rsidR="002604BD" w:rsidRDefault="002604BD" w:rsidP="006745FE">
      <w:pPr>
        <w:pStyle w:val="PargrafodaLista"/>
        <w:numPr>
          <w:ilvl w:val="0"/>
          <w:numId w:val="19"/>
        </w:numPr>
      </w:pPr>
      <w:r>
        <w:t>Raphael Bachega</w:t>
      </w:r>
      <w:r w:rsidR="00617AA7">
        <w:t xml:space="preserve"> - </w:t>
      </w:r>
      <w:r w:rsidR="00AD7991">
        <w:t xml:space="preserve"> responsável</w:t>
      </w:r>
      <w:r w:rsidR="002619B0">
        <w:t xml:space="preserve"> por</w:t>
      </w:r>
      <w:r>
        <w:t>: Mapeamento de classes em JS, criação de dashboards, simulador financeiro,</w:t>
      </w:r>
      <w:r w:rsidR="00617AA7">
        <w:t xml:space="preserve"> criar </w:t>
      </w:r>
      <w:r w:rsidR="007D2C62">
        <w:t>páginas</w:t>
      </w:r>
      <w:r w:rsidR="00617AA7">
        <w:t xml:space="preserve"> em HTML/JS do site,</w:t>
      </w:r>
      <w:r w:rsidR="00C41B9C">
        <w:t xml:space="preserve"> Levantamento de dados, e </w:t>
      </w:r>
      <w:r w:rsidR="00617AA7">
        <w:t>documentação</w:t>
      </w:r>
    </w:p>
    <w:p w14:paraId="354DE8F1" w14:textId="77777777" w:rsidR="001E4B40" w:rsidRDefault="001E4B40" w:rsidP="001E4B40"/>
    <w:p w14:paraId="3EB071A3" w14:textId="592378BD" w:rsidR="001E4B40" w:rsidRDefault="006B692C" w:rsidP="001E4B40">
      <w:pPr>
        <w:pStyle w:val="PargrafodaLista"/>
        <w:numPr>
          <w:ilvl w:val="0"/>
          <w:numId w:val="19"/>
        </w:numPr>
      </w:pPr>
      <w:r>
        <w:t>Wellington Macena</w:t>
      </w:r>
      <w:r w:rsidR="00617AA7">
        <w:t xml:space="preserve"> - </w:t>
      </w:r>
      <w:r>
        <w:t>Respons</w:t>
      </w:r>
      <w:r w:rsidR="00617AA7">
        <w:t xml:space="preserve">ável por: </w:t>
      </w:r>
      <w:r>
        <w:t>Levantamento de dados e contextualização do</w:t>
      </w:r>
      <w:r w:rsidR="002604BD">
        <w:t xml:space="preserve"> projeto</w:t>
      </w:r>
      <w:r w:rsidR="001E4B40">
        <w:t>,</w:t>
      </w:r>
      <w:r w:rsidR="00617AA7" w:rsidRPr="00617AA7">
        <w:t xml:space="preserve"> </w:t>
      </w:r>
      <w:r w:rsidR="00617AA7">
        <w:t>conteúdo institucional do site,</w:t>
      </w:r>
      <w:r>
        <w:t xml:space="preserve"> fazer especificação do</w:t>
      </w:r>
      <w:r w:rsidRPr="006B692C">
        <w:t xml:space="preserve"> </w:t>
      </w:r>
      <w:r>
        <w:t>Analytics, documentação final do projeto,</w:t>
      </w:r>
      <w:r w:rsidR="002604BD">
        <w:t xml:space="preserve"> manual de instalação</w:t>
      </w:r>
      <w:r w:rsidR="00C41B9C">
        <w:t>, e</w:t>
      </w:r>
      <w:r w:rsidR="002604BD">
        <w:t xml:space="preserve"> d</w:t>
      </w:r>
      <w:r w:rsidR="001E4B40">
        <w:t xml:space="preserve">ocumentação. </w:t>
      </w:r>
    </w:p>
    <w:p w14:paraId="527616B1" w14:textId="77777777" w:rsidR="006B692C" w:rsidRDefault="006B692C" w:rsidP="006B692C">
      <w:pPr>
        <w:pStyle w:val="PargrafodaLista"/>
      </w:pPr>
    </w:p>
    <w:p w14:paraId="5F0A628A" w14:textId="07DB757E" w:rsidR="006B692C" w:rsidRPr="00124F5F" w:rsidRDefault="006B692C" w:rsidP="006B692C">
      <w:pPr>
        <w:pStyle w:val="PargrafodaLista"/>
      </w:pPr>
      <w:r>
        <w:t>Documentação = Planilha de risco</w:t>
      </w:r>
      <w:r w:rsidR="007D2C62">
        <w:t>s</w:t>
      </w:r>
      <w:r>
        <w:t>, Fluxogramas de requisições e incidentes</w:t>
      </w:r>
      <w:r w:rsidR="002604BD">
        <w:t xml:space="preserve">, </w:t>
      </w:r>
      <w:r w:rsidR="002619B0">
        <w:t>Desenho de solução (</w:t>
      </w:r>
      <w:r w:rsidR="002604BD">
        <w:t>HLD</w:t>
      </w:r>
      <w:r w:rsidR="002619B0">
        <w:t>)</w:t>
      </w:r>
      <w:r w:rsidR="002604BD">
        <w:t>, atualizar projetos no GitHub e em nossa ferramenta de gestão de projeto (Trello)</w:t>
      </w:r>
      <w:r w:rsidR="002619B0">
        <w:t>, orçamento de custo para armazenamento em Nuvem</w:t>
      </w:r>
    </w:p>
    <w:p w14:paraId="09E2F69D" w14:textId="77777777" w:rsidR="00370E34" w:rsidRDefault="00370E34" w:rsidP="00151454">
      <w:r>
        <w:tab/>
      </w:r>
    </w:p>
    <w:p w14:paraId="631BA6BF" w14:textId="7A52175B" w:rsidR="00EB4A20" w:rsidRDefault="00EB4A20" w:rsidP="00EB4A20">
      <w:pPr>
        <w:pStyle w:val="Ttulo2"/>
        <w:rPr>
          <w:b/>
        </w:rPr>
      </w:pPr>
      <w:bookmarkStart w:id="12" w:name="_Toc512519595"/>
      <w:r w:rsidRPr="00192CAB">
        <w:rPr>
          <w:b/>
        </w:rPr>
        <w:t>PROCESSO E FERRAMENTA DE GESTÃO DE PROJETOS</w:t>
      </w:r>
      <w:bookmarkEnd w:id="12"/>
      <w:r w:rsidRPr="00192CAB">
        <w:rPr>
          <w:b/>
        </w:rPr>
        <w:t xml:space="preserve"> </w:t>
      </w:r>
    </w:p>
    <w:p w14:paraId="074E177F" w14:textId="696EA4E2" w:rsidR="00F140DC" w:rsidRDefault="00F140DC" w:rsidP="00F140DC"/>
    <w:p w14:paraId="306EF99A" w14:textId="2A3F6358" w:rsidR="002F1E1C" w:rsidRDefault="00F140DC" w:rsidP="00F140DC">
      <w:r>
        <w:tab/>
        <w:t>Utilizando a metodologia de gestão ágil</w:t>
      </w:r>
      <w:r w:rsidR="000476A6">
        <w:t>,</w:t>
      </w:r>
      <w:r>
        <w:t xml:space="preserve"> </w:t>
      </w:r>
      <w:r w:rsidR="00ED5E5F">
        <w:t xml:space="preserve">foi bem </w:t>
      </w:r>
      <w:r w:rsidR="00AD7991">
        <w:t>perceptível</w:t>
      </w:r>
      <w:r>
        <w:t xml:space="preserve"> </w:t>
      </w:r>
      <w:r w:rsidR="00392D8F">
        <w:t xml:space="preserve">para todos </w:t>
      </w:r>
      <w:r>
        <w:t xml:space="preserve">que </w:t>
      </w:r>
      <w:r w:rsidR="00392D8F">
        <w:t>nós sempre tínhamos tarefas para</w:t>
      </w:r>
      <w:r>
        <w:t xml:space="preserve"> serem feitas, e</w:t>
      </w:r>
      <w:r w:rsidR="00ED5E5F">
        <w:t xml:space="preserve"> como</w:t>
      </w:r>
      <w:r w:rsidR="00392D8F">
        <w:t xml:space="preserve"> </w:t>
      </w:r>
      <w:r>
        <w:t>o tempo para realiza-la</w:t>
      </w:r>
      <w:r w:rsidR="000476A6">
        <w:t>s</w:t>
      </w:r>
      <w:r>
        <w:t xml:space="preserve"> era </w:t>
      </w:r>
      <w:r w:rsidR="000476A6">
        <w:t>curto</w:t>
      </w:r>
      <w:r>
        <w:t xml:space="preserve">, </w:t>
      </w:r>
      <w:r w:rsidR="00ED5E5F">
        <w:t>tivemos que nos manter</w:t>
      </w:r>
      <w:r w:rsidR="000476A6">
        <w:t xml:space="preserve"> em constante produção </w:t>
      </w:r>
      <w:r w:rsidR="00ED5E5F">
        <w:t>para provem as entregar</w:t>
      </w:r>
      <w:r w:rsidR="000476A6">
        <w:t xml:space="preserve"> em </w:t>
      </w:r>
      <w:r w:rsidR="00392D8F">
        <w:t>seus prazos corretos</w:t>
      </w:r>
      <w:r w:rsidR="000476A6">
        <w:t>.</w:t>
      </w:r>
      <w:r w:rsidR="00591A65">
        <w:t xml:space="preserve"> </w:t>
      </w:r>
      <w:r w:rsidR="00ED5E5F">
        <w:t xml:space="preserve">No </w:t>
      </w:r>
      <w:r w:rsidR="00AD7991">
        <w:t>início</w:t>
      </w:r>
      <w:r w:rsidR="00ED5E5F">
        <w:t xml:space="preserve"> de cada Sprint, a</w:t>
      </w:r>
      <w:r w:rsidR="002F1E1C">
        <w:t xml:space="preserve"> equi</w:t>
      </w:r>
      <w:r w:rsidR="00AD5983">
        <w:t>pe se organizava</w:t>
      </w:r>
      <w:r w:rsidR="000476A6">
        <w:t xml:space="preserve"> para</w:t>
      </w:r>
      <w:r w:rsidR="00ED5E5F">
        <w:t xml:space="preserve"> atualizar </w:t>
      </w:r>
      <w:r w:rsidR="00ED5E5F">
        <w:lastRenderedPageBreak/>
        <w:t xml:space="preserve">o </w:t>
      </w:r>
      <w:r w:rsidR="00ED5E5F" w:rsidRPr="00ED5E5F">
        <w:rPr>
          <w:i/>
        </w:rPr>
        <w:t>Product Backlog</w:t>
      </w:r>
      <w:r w:rsidR="00ED5E5F">
        <w:rPr>
          <w:i/>
        </w:rPr>
        <w:t xml:space="preserve">, </w:t>
      </w:r>
      <w:r w:rsidR="00ED5E5F">
        <w:t>e</w:t>
      </w:r>
      <w:r w:rsidR="00ED5E5F">
        <w:rPr>
          <w:i/>
        </w:rPr>
        <w:t xml:space="preserve"> </w:t>
      </w:r>
      <w:r w:rsidR="000476A6">
        <w:t>escolher</w:t>
      </w:r>
      <w:r w:rsidR="002F1E1C">
        <w:t xml:space="preserve"> quais dos requisitos seriam nossa</w:t>
      </w:r>
      <w:r w:rsidR="000476A6">
        <w:t>s</w:t>
      </w:r>
      <w:r w:rsidR="002F1E1C">
        <w:t xml:space="preserve"> prioridade</w:t>
      </w:r>
      <w:r w:rsidR="000476A6">
        <w:t>s</w:t>
      </w:r>
      <w:r w:rsidR="002F1E1C">
        <w:t xml:space="preserve">, e a partir disso, </w:t>
      </w:r>
      <w:r w:rsidR="00ED5E5F">
        <w:t>dar enfoque e começar</w:t>
      </w:r>
      <w:r w:rsidR="002F1E1C">
        <w:t xml:space="preserve"> </w:t>
      </w:r>
      <w:r w:rsidR="000A4968">
        <w:t>a</w:t>
      </w:r>
      <w:r w:rsidR="002F1E1C">
        <w:t xml:space="preserve"> trabalhar com </w:t>
      </w:r>
      <w:r w:rsidR="000476A6">
        <w:t xml:space="preserve">os </w:t>
      </w:r>
      <w:r w:rsidR="002F1E1C">
        <w:t>itens de maior importância para o projeto.</w:t>
      </w:r>
    </w:p>
    <w:p w14:paraId="7754A31A" w14:textId="69E3F1C1" w:rsidR="00F140DC" w:rsidRDefault="00F140DC" w:rsidP="00F140DC">
      <w:r>
        <w:tab/>
        <w:t xml:space="preserve">Nosso projeto </w:t>
      </w:r>
      <w:r w:rsidR="000476A6">
        <w:t>pode ser dividido em três grandes áreas. O</w:t>
      </w:r>
      <w:r>
        <w:t>s assuntos ref</w:t>
      </w:r>
      <w:r w:rsidR="00AD7991">
        <w:t>erentes ao: Banco de dados/Arruíno</w:t>
      </w:r>
      <w:r>
        <w:t>, ao site</w:t>
      </w:r>
      <w:r w:rsidR="000476A6">
        <w:t xml:space="preserve"> institucional</w:t>
      </w:r>
      <w:r>
        <w:t>, e a documentaç</w:t>
      </w:r>
      <w:r w:rsidR="0048771E">
        <w:t>ão</w:t>
      </w:r>
      <w:r w:rsidR="000476A6">
        <w:t xml:space="preserve"> do projeto</w:t>
      </w:r>
      <w:r w:rsidR="00AD5983">
        <w:t>. Os</w:t>
      </w:r>
      <w:r w:rsidR="0048771E">
        <w:t xml:space="preserve"> integrantes do grupo puderam transitam nessas áreas de acordo com seu</w:t>
      </w:r>
      <w:r w:rsidR="000476A6">
        <w:t>s</w:t>
      </w:r>
      <w:r w:rsidR="0048771E">
        <w:t xml:space="preserve"> </w:t>
      </w:r>
      <w:r w:rsidR="006408A4">
        <w:t>interesses</w:t>
      </w:r>
      <w:r w:rsidR="0048771E">
        <w:t>.</w:t>
      </w:r>
      <w:r w:rsidR="00230A43">
        <w:t xml:space="preserve"> Cada integrante que </w:t>
      </w:r>
      <w:r w:rsidR="00ED5E5F">
        <w:t>assumia um</w:t>
      </w:r>
      <w:r w:rsidR="00230A43">
        <w:t xml:space="preserve"> </w:t>
      </w:r>
      <w:r w:rsidR="00ED5E5F">
        <w:t>requisito</w:t>
      </w:r>
      <w:r w:rsidR="00AD5983">
        <w:t>,</w:t>
      </w:r>
      <w:r w:rsidR="00230A43">
        <w:t xml:space="preserve"> era o responsável por sua execução</w:t>
      </w:r>
      <w:r w:rsidR="00ED5E5F">
        <w:t xml:space="preserve"> até seu final, </w:t>
      </w:r>
      <w:r w:rsidR="00AD5983">
        <w:t xml:space="preserve">e ele ainda </w:t>
      </w:r>
      <w:r w:rsidR="00ED5E5F">
        <w:t xml:space="preserve">contava com a ajuda </w:t>
      </w:r>
      <w:r w:rsidR="00591A65">
        <w:t xml:space="preserve">de </w:t>
      </w:r>
      <w:r w:rsidR="00ED5E5F">
        <w:t xml:space="preserve">um </w:t>
      </w:r>
      <w:r w:rsidR="00230A43">
        <w:t xml:space="preserve">outro </w:t>
      </w:r>
      <w:r w:rsidR="00ED5E5F">
        <w:t>membro</w:t>
      </w:r>
      <w:r w:rsidR="00AD5983">
        <w:t>,</w:t>
      </w:r>
      <w:r w:rsidR="00ED5E5F">
        <w:t xml:space="preserve"> </w:t>
      </w:r>
      <w:r w:rsidR="00230A43">
        <w:t>que possuía maior</w:t>
      </w:r>
      <w:r w:rsidR="00AD5983">
        <w:t xml:space="preserve"> ou menor</w:t>
      </w:r>
      <w:r w:rsidR="00230A43">
        <w:t xml:space="preserve"> conhecimento na área para auxilia-lo</w:t>
      </w:r>
      <w:r w:rsidR="00AD5983">
        <w:t xml:space="preserve"> ou </w:t>
      </w:r>
      <w:r w:rsidR="006408A4">
        <w:t>mostrar</w:t>
      </w:r>
      <w:r w:rsidR="00AD5983">
        <w:t xml:space="preserve"> como se fazia</w:t>
      </w:r>
      <w:r w:rsidR="00ED5E5F">
        <w:t xml:space="preserve"> a tarefa</w:t>
      </w:r>
      <w:r w:rsidR="00230A43">
        <w:t xml:space="preserve">. </w:t>
      </w:r>
    </w:p>
    <w:p w14:paraId="01802F4A" w14:textId="6E8E915E" w:rsidR="000476A6" w:rsidRDefault="0048771E" w:rsidP="00F140DC">
      <w:r>
        <w:tab/>
        <w:t>No</w:t>
      </w:r>
      <w:r w:rsidR="00AD5983">
        <w:t>ssa</w:t>
      </w:r>
      <w:r w:rsidR="000476A6">
        <w:t xml:space="preserve">s </w:t>
      </w:r>
      <w:r w:rsidR="00AD5983">
        <w:t>reuniões</w:t>
      </w:r>
      <w:r w:rsidR="000476A6">
        <w:t xml:space="preserve"> semanais, e muitas </w:t>
      </w:r>
      <w:r w:rsidR="00AD5983">
        <w:t>vezes diária</w:t>
      </w:r>
      <w:r>
        <w:t>s,</w:t>
      </w:r>
      <w:r w:rsidR="000476A6">
        <w:t xml:space="preserve"> foram momentos onde nos </w:t>
      </w:r>
      <w:r w:rsidR="006408A4">
        <w:t>podemos</w:t>
      </w:r>
      <w:r w:rsidR="000476A6">
        <w:t xml:space="preserve"> pedir e dar opiniões</w:t>
      </w:r>
      <w:r w:rsidR="00230A43">
        <w:t xml:space="preserve"> </w:t>
      </w:r>
      <w:r w:rsidR="00AD7991">
        <w:t>técnicas</w:t>
      </w:r>
      <w:r w:rsidR="000476A6">
        <w:t xml:space="preserve"> sobre as tarefas que </w:t>
      </w:r>
      <w:r w:rsidR="00AD5983">
        <w:t>os outros membros ficaram</w:t>
      </w:r>
      <w:r w:rsidR="000476A6">
        <w:t xml:space="preserve"> responsável por fazer.</w:t>
      </w:r>
      <w:r w:rsidR="00230A43">
        <w:t xml:space="preserve">  Muitos reajustes de escopo e alinhamento acerca </w:t>
      </w:r>
      <w:r w:rsidR="00ED5E5F">
        <w:t xml:space="preserve">do </w:t>
      </w:r>
      <w:r w:rsidR="00230A43">
        <w:t>projeto foram feitos nesses encontros</w:t>
      </w:r>
      <w:r w:rsidR="00AD5983">
        <w:t>, e a</w:t>
      </w:r>
      <w:r w:rsidR="00ED5E5F">
        <w:t>ntes do final de cada Sprint,</w:t>
      </w:r>
      <w:r w:rsidR="00591A65">
        <w:t xml:space="preserve"> </w:t>
      </w:r>
      <w:r w:rsidR="00AD5983">
        <w:t>houve</w:t>
      </w:r>
      <w:r w:rsidR="00ED5E5F">
        <w:t xml:space="preserve"> uma reunião para validação geral de todas as tarefas feitas</w:t>
      </w:r>
      <w:r w:rsidR="00AD5983">
        <w:t>,</w:t>
      </w:r>
      <w:r w:rsidR="00591A65">
        <w:t xml:space="preserve"> com o objetivo de aprovar ou senão, ajustar ou refazer algum entregável.</w:t>
      </w:r>
    </w:p>
    <w:p w14:paraId="66799330" w14:textId="4C6D34B1" w:rsidR="00F140DC" w:rsidRDefault="000B6DD2" w:rsidP="000B6DD2">
      <w:r>
        <w:tab/>
      </w:r>
      <w:r w:rsidR="002F1E1C" w:rsidRPr="00F175A1">
        <w:t xml:space="preserve">O principal </w:t>
      </w:r>
      <w:r w:rsidR="006408A4" w:rsidRPr="00F175A1">
        <w:t>benefício</w:t>
      </w:r>
      <w:r w:rsidR="002F1E1C" w:rsidRPr="00F175A1">
        <w:t xml:space="preserve"> que podemos citar </w:t>
      </w:r>
      <w:r w:rsidR="00591A65" w:rsidRPr="00F175A1">
        <w:t xml:space="preserve">nessa metodologia de gestão </w:t>
      </w:r>
      <w:r w:rsidR="002F1E1C" w:rsidRPr="00F175A1">
        <w:t>é a organização. A divisão do Produt backlog em Sprint</w:t>
      </w:r>
      <w:r w:rsidR="00591A65" w:rsidRPr="00F175A1">
        <w:t>s</w:t>
      </w:r>
      <w:r w:rsidR="002F1E1C" w:rsidRPr="00F175A1">
        <w:t xml:space="preserve"> nos ajudou a focar melhor </w:t>
      </w:r>
      <w:r w:rsidR="00591A65" w:rsidRPr="00F175A1">
        <w:t>nos requisitos que deveriam ser feitos de imediatos. Outros foram:</w:t>
      </w:r>
      <w:r w:rsidR="00591A65">
        <w:t xml:space="preserve"> </w:t>
      </w:r>
    </w:p>
    <w:p w14:paraId="335C5502" w14:textId="6B38B37D" w:rsidR="00F140DC" w:rsidRPr="00F140DC" w:rsidRDefault="00F140DC" w:rsidP="00F140DC"/>
    <w:p w14:paraId="36D8D2B1" w14:textId="61FBCE56" w:rsidR="00370E34" w:rsidRDefault="00EB4A20" w:rsidP="00EB4A20">
      <w:r w:rsidRPr="004B1208">
        <w:tab/>
      </w:r>
    </w:p>
    <w:p w14:paraId="371799F5" w14:textId="722AB7DE" w:rsidR="00EB4A20" w:rsidRDefault="002D45C8" w:rsidP="002D45C8">
      <w:pPr>
        <w:pStyle w:val="Ttulo2"/>
        <w:rPr>
          <w:b/>
        </w:rPr>
      </w:pPr>
      <w:bookmarkStart w:id="13" w:name="_Toc512519596"/>
      <w:r w:rsidRPr="00192CAB">
        <w:rPr>
          <w:b/>
        </w:rPr>
        <w:t>Gestão dos Riscos do Projeto</w:t>
      </w:r>
      <w:bookmarkEnd w:id="13"/>
      <w:r w:rsidR="00EB4A20" w:rsidRPr="00192CAB">
        <w:rPr>
          <w:b/>
        </w:rPr>
        <w:t xml:space="preserve"> </w:t>
      </w:r>
    </w:p>
    <w:p w14:paraId="759C0E60" w14:textId="556C60BB" w:rsidR="00AF5625" w:rsidRDefault="00AD5983" w:rsidP="00AF5625">
      <w:r>
        <w:tab/>
      </w:r>
      <w:r w:rsidR="00AF5625">
        <w:t>Os três riscos que</w:t>
      </w:r>
      <w:r>
        <w:t xml:space="preserve"> </w:t>
      </w:r>
      <w:r w:rsidR="00AA78F2">
        <w:t>se ocorressem</w:t>
      </w:r>
      <w:r>
        <w:t xml:space="preserve"> causariam maior impacto ao nosso projeto seriam</w:t>
      </w:r>
      <w:r w:rsidR="00AF5625">
        <w:t>:</w:t>
      </w:r>
    </w:p>
    <w:p w14:paraId="4091734E" w14:textId="77777777" w:rsidR="00AF5625" w:rsidRDefault="00AF5625" w:rsidP="00AF5625"/>
    <w:p w14:paraId="2E5882CC" w14:textId="71ECAD60" w:rsidR="00AF5625" w:rsidRDefault="00AF5625" w:rsidP="004D1B4C">
      <w:pPr>
        <w:pStyle w:val="PargrafodaLista"/>
        <w:numPr>
          <w:ilvl w:val="0"/>
          <w:numId w:val="14"/>
        </w:numPr>
      </w:pPr>
      <w:r>
        <w:t>Má c</w:t>
      </w:r>
      <w:r w:rsidR="00591A65">
        <w:t>omunicação (ou comunicação ine</w:t>
      </w:r>
      <w:r>
        <w:t>ficiente)</w:t>
      </w:r>
      <w:r w:rsidR="00591A65">
        <w:t xml:space="preserve"> [risco 6]</w:t>
      </w:r>
      <w:r w:rsidR="00750A89">
        <w:t>;</w:t>
      </w:r>
    </w:p>
    <w:p w14:paraId="4834C9DD" w14:textId="0E73CB71" w:rsidR="00AF5625" w:rsidRDefault="00AF5625" w:rsidP="004D1B4C">
      <w:pPr>
        <w:pStyle w:val="PargrafodaLista"/>
        <w:numPr>
          <w:ilvl w:val="0"/>
          <w:numId w:val="14"/>
        </w:numPr>
      </w:pPr>
      <w:r>
        <w:t>Atrasos na</w:t>
      </w:r>
      <w:r w:rsidR="00750A89">
        <w:t>s</w:t>
      </w:r>
      <w:r>
        <w:t xml:space="preserve"> entregas</w:t>
      </w:r>
      <w:r w:rsidR="00591A65">
        <w:t xml:space="preserve"> [risco 3];</w:t>
      </w:r>
    </w:p>
    <w:p w14:paraId="5B13B976" w14:textId="6980B0C8" w:rsidR="00AF5625" w:rsidRDefault="00AF5625" w:rsidP="004D1B4C">
      <w:pPr>
        <w:pStyle w:val="PargrafodaLista"/>
        <w:numPr>
          <w:ilvl w:val="0"/>
          <w:numId w:val="14"/>
        </w:numPr>
      </w:pPr>
      <w:r>
        <w:t>Falta de comprometimento</w:t>
      </w:r>
      <w:r w:rsidR="00591A65">
        <w:t xml:space="preserve"> [risco 3]</w:t>
      </w:r>
      <w:r w:rsidR="000B6DD2">
        <w:t>.</w:t>
      </w:r>
    </w:p>
    <w:p w14:paraId="410D7A9B" w14:textId="77777777" w:rsidR="00AF5625" w:rsidRDefault="00AF5625" w:rsidP="00AF5625">
      <w:pPr>
        <w:pStyle w:val="PargrafodaLista"/>
      </w:pPr>
    </w:p>
    <w:p w14:paraId="6130EEC0" w14:textId="4F617135" w:rsidR="00AF5625" w:rsidRDefault="00AD5983" w:rsidP="00AF5625">
      <w:r>
        <w:lastRenderedPageBreak/>
        <w:tab/>
      </w:r>
      <w:r w:rsidR="00AF5625">
        <w:t>Nós decidimos tom</w:t>
      </w:r>
      <w:r w:rsidR="00591A65">
        <w:t>ar medidas preventivas que visassem</w:t>
      </w:r>
      <w:r w:rsidR="00AF5625">
        <w:t xml:space="preserve"> minimizar </w:t>
      </w:r>
      <w:r w:rsidR="00591A65">
        <w:t>as chances</w:t>
      </w:r>
      <w:r w:rsidR="00AF5625">
        <w:t xml:space="preserve"> de aparecimento dos riscos, porém caso </w:t>
      </w:r>
      <w:r w:rsidR="00AD7991">
        <w:t>aconteçam</w:t>
      </w:r>
      <w:r w:rsidR="00AF5625">
        <w:t>, definimos aç</w:t>
      </w:r>
      <w:r w:rsidR="00750A89">
        <w:t xml:space="preserve">ões </w:t>
      </w:r>
      <w:r>
        <w:t>que visassem mitigar ou eliminar eles</w:t>
      </w:r>
      <w:r w:rsidR="00750A89">
        <w:t>.</w:t>
      </w:r>
    </w:p>
    <w:p w14:paraId="78EBCB08" w14:textId="62CC2F80" w:rsidR="00750A89" w:rsidRDefault="00AD5983" w:rsidP="00AF5625">
      <w:r>
        <w:tab/>
        <w:t>Caso ocorresse</w:t>
      </w:r>
      <w:r w:rsidR="00750A89">
        <w:t xml:space="preserve"> conflitos relacionados a falta de comunicação ou uma comunicação ineficiente, </w:t>
      </w:r>
      <w:r>
        <w:t xml:space="preserve">nós </w:t>
      </w:r>
      <w:r w:rsidR="00750A89">
        <w:t xml:space="preserve">decidimos convocar uma reunião de equipe onde </w:t>
      </w:r>
      <w:r w:rsidR="00AD7991">
        <w:t>esclareceríamos</w:t>
      </w:r>
      <w:r w:rsidR="00F175A1">
        <w:t xml:space="preserve"> </w:t>
      </w:r>
      <w:r w:rsidR="000A4968">
        <w:t>tudo, e</w:t>
      </w:r>
      <w:r w:rsidR="00750A89">
        <w:t xml:space="preserve"> depois arrumar uma solução para a questão. A mesma coisa vale para atrasos</w:t>
      </w:r>
      <w:r w:rsidR="004D738C">
        <w:t xml:space="preserve"> sucessivos </w:t>
      </w:r>
      <w:r w:rsidR="00591A65">
        <w:t>de atividades: r</w:t>
      </w:r>
      <w:r w:rsidR="00750A89">
        <w:t>eunir o grupo para um</w:t>
      </w:r>
      <w:r w:rsidR="004D738C">
        <w:t xml:space="preserve"> feedback sobre como melhor</w:t>
      </w:r>
      <w:r w:rsidR="00750A89">
        <w:t xml:space="preserve"> utilizar nosso tempo.</w:t>
      </w:r>
    </w:p>
    <w:p w14:paraId="56A47B77" w14:textId="772DAE73" w:rsidR="004D738C" w:rsidRDefault="004D738C" w:rsidP="00AF5625">
      <w:r>
        <w:tab/>
        <w:t xml:space="preserve">Tão prejudicial quanto os exemplos acima, seria falta de </w:t>
      </w:r>
      <w:r w:rsidR="00AD7991">
        <w:t>comprometimento</w:t>
      </w:r>
      <w:r w:rsidR="00591A65">
        <w:t xml:space="preserve"> com o projeto. Reuniões</w:t>
      </w:r>
      <w:r>
        <w:t xml:space="preserve"> e </w:t>
      </w:r>
      <w:r w:rsidRPr="00591A65">
        <w:rPr>
          <w:i/>
        </w:rPr>
        <w:t>Feedback</w:t>
      </w:r>
      <w:r w:rsidR="00591A65">
        <w:t>s seriam nossos métodos para</w:t>
      </w:r>
      <w:r>
        <w:t xml:space="preserve"> </w:t>
      </w:r>
      <w:r w:rsidR="00AD5983">
        <w:t>resolver a questão.</w:t>
      </w:r>
    </w:p>
    <w:p w14:paraId="1F60E5D6" w14:textId="12829A47" w:rsidR="00750A89" w:rsidRDefault="00750A89" w:rsidP="00AF5625"/>
    <w:p w14:paraId="2D818EDF" w14:textId="4BB649B7" w:rsidR="00AD5983" w:rsidRPr="00AD5983" w:rsidRDefault="00CD0D8C" w:rsidP="00EB4A20">
      <w:pPr>
        <w:pStyle w:val="Ttulo2"/>
        <w:rPr>
          <w:b/>
        </w:rPr>
      </w:pPr>
      <w:bookmarkStart w:id="14" w:name="_Toc512519597"/>
      <w:r>
        <w:rPr>
          <w:noProof/>
          <w:lang w:eastAsia="pt-BR"/>
        </w:rPr>
        <w:drawing>
          <wp:anchor distT="0" distB="0" distL="114300" distR="114300" simplePos="0" relativeHeight="251712000" behindDoc="0" locked="0" layoutInCell="1" allowOverlap="1" wp14:anchorId="008F32E7" wp14:editId="212F164B">
            <wp:simplePos x="0" y="0"/>
            <wp:positionH relativeFrom="page">
              <wp:posOffset>457200</wp:posOffset>
            </wp:positionH>
            <wp:positionV relativeFrom="paragraph">
              <wp:posOffset>866140</wp:posOffset>
            </wp:positionV>
            <wp:extent cx="6584950" cy="4167505"/>
            <wp:effectExtent l="0" t="0" r="6350" b="444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log2.PNG"/>
                    <pic:cNvPicPr/>
                  </pic:nvPicPr>
                  <pic:blipFill>
                    <a:blip r:embed="rId19">
                      <a:extLst>
                        <a:ext uri="{28A0092B-C50C-407E-A947-70E740481C1C}">
                          <a14:useLocalDpi xmlns:a14="http://schemas.microsoft.com/office/drawing/2010/main" val="0"/>
                        </a:ext>
                      </a:extLst>
                    </a:blip>
                    <a:stretch>
                      <a:fillRect/>
                    </a:stretch>
                  </pic:blipFill>
                  <pic:spPr>
                    <a:xfrm>
                      <a:off x="0" y="0"/>
                      <a:ext cx="6584950" cy="4167505"/>
                    </a:xfrm>
                    <a:prstGeom prst="rect">
                      <a:avLst/>
                    </a:prstGeom>
                  </pic:spPr>
                </pic:pic>
              </a:graphicData>
            </a:graphic>
            <wp14:sizeRelH relativeFrom="margin">
              <wp14:pctWidth>0</wp14:pctWidth>
            </wp14:sizeRelH>
            <wp14:sizeRelV relativeFrom="margin">
              <wp14:pctHeight>0</wp14:pctHeight>
            </wp14:sizeRelV>
          </wp:anchor>
        </w:drawing>
      </w:r>
      <w:r w:rsidR="005D1AEE">
        <w:rPr>
          <w:b/>
        </w:rPr>
        <w:t xml:space="preserve">PRODUCT BACKLOG </w:t>
      </w:r>
      <w:r w:rsidR="00627011">
        <w:rPr>
          <w:b/>
        </w:rPr>
        <w:t>e</w:t>
      </w:r>
      <w:r w:rsidR="005D1AEE">
        <w:rPr>
          <w:b/>
        </w:rPr>
        <w:t xml:space="preserve"> </w:t>
      </w:r>
      <w:r w:rsidR="002D45C8" w:rsidRPr="00192CAB">
        <w:rPr>
          <w:b/>
        </w:rPr>
        <w:t>requisitos</w:t>
      </w:r>
      <w:bookmarkEnd w:id="14"/>
      <w:r w:rsidR="00EB4A20" w:rsidRPr="00192CAB">
        <w:rPr>
          <w:b/>
        </w:rPr>
        <w:t xml:space="preserve"> </w:t>
      </w:r>
      <w:r w:rsidR="00D95F4E" w:rsidRPr="00D95F4E">
        <w:rPr>
          <w:noProof/>
          <w:lang w:eastAsia="pt-BR"/>
        </w:rPr>
        <w:t xml:space="preserve"> </w:t>
      </w:r>
    </w:p>
    <w:p w14:paraId="47788740" w14:textId="599F34B8" w:rsidR="00AD5983" w:rsidRDefault="00AD5983" w:rsidP="00EB4A20">
      <w:pPr>
        <w:rPr>
          <w:noProof/>
          <w:lang w:eastAsia="pt-BR"/>
        </w:rPr>
      </w:pPr>
    </w:p>
    <w:p w14:paraId="0CB543FD" w14:textId="02366E93" w:rsidR="000E5969" w:rsidRDefault="000E5969" w:rsidP="00EB4A20">
      <w:pPr>
        <w:rPr>
          <w:noProof/>
          <w:lang w:eastAsia="pt-BR"/>
        </w:rPr>
      </w:pPr>
    </w:p>
    <w:p w14:paraId="5D400EF4" w14:textId="77777777" w:rsidR="000E5969" w:rsidRDefault="000E5969" w:rsidP="00EB4A20">
      <w:pPr>
        <w:rPr>
          <w:noProof/>
          <w:lang w:eastAsia="pt-BR"/>
        </w:rPr>
      </w:pPr>
    </w:p>
    <w:p w14:paraId="09D80282" w14:textId="0B36DBA0" w:rsidR="00EB4A20" w:rsidRDefault="00CD0D8C" w:rsidP="00EB4A20">
      <w:r>
        <w:rPr>
          <w:noProof/>
          <w:lang w:eastAsia="pt-BR"/>
        </w:rPr>
        <w:drawing>
          <wp:anchor distT="0" distB="0" distL="114300" distR="114300" simplePos="0" relativeHeight="251714048" behindDoc="0" locked="0" layoutInCell="1" allowOverlap="1" wp14:anchorId="70EE58E3" wp14:editId="570473AA">
            <wp:simplePos x="0" y="0"/>
            <wp:positionH relativeFrom="column">
              <wp:posOffset>-524510</wp:posOffset>
            </wp:positionH>
            <wp:positionV relativeFrom="paragraph">
              <wp:posOffset>4368800</wp:posOffset>
            </wp:positionV>
            <wp:extent cx="6461125" cy="2866390"/>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log3.PNG"/>
                    <pic:cNvPicPr/>
                  </pic:nvPicPr>
                  <pic:blipFill>
                    <a:blip r:embed="rId20">
                      <a:extLst>
                        <a:ext uri="{28A0092B-C50C-407E-A947-70E740481C1C}">
                          <a14:useLocalDpi xmlns:a14="http://schemas.microsoft.com/office/drawing/2010/main" val="0"/>
                        </a:ext>
                      </a:extLst>
                    </a:blip>
                    <a:stretch>
                      <a:fillRect/>
                    </a:stretch>
                  </pic:blipFill>
                  <pic:spPr>
                    <a:xfrm>
                      <a:off x="0" y="0"/>
                      <a:ext cx="6461125" cy="2866390"/>
                    </a:xfrm>
                    <a:prstGeom prst="rect">
                      <a:avLst/>
                    </a:prstGeom>
                  </pic:spPr>
                </pic:pic>
              </a:graphicData>
            </a:graphic>
            <wp14:sizeRelH relativeFrom="margin">
              <wp14:pctWidth>0</wp14:pctWidth>
            </wp14:sizeRelH>
            <wp14:sizeRelV relativeFrom="margin">
              <wp14:pctHeight>0</wp14:pctHeight>
            </wp14:sizeRelV>
          </wp:anchor>
        </w:drawing>
      </w:r>
      <w:r w:rsidR="00D95F4E">
        <w:rPr>
          <w:noProof/>
          <w:lang w:eastAsia="pt-BR"/>
        </w:rPr>
        <w:drawing>
          <wp:anchor distT="0" distB="0" distL="114300" distR="114300" simplePos="0" relativeHeight="251713024" behindDoc="0" locked="0" layoutInCell="1" allowOverlap="1" wp14:anchorId="4E843BC7" wp14:editId="0248F953">
            <wp:simplePos x="0" y="0"/>
            <wp:positionH relativeFrom="page">
              <wp:align>center</wp:align>
            </wp:positionH>
            <wp:positionV relativeFrom="paragraph">
              <wp:posOffset>0</wp:posOffset>
            </wp:positionV>
            <wp:extent cx="6473711" cy="4102443"/>
            <wp:effectExtent l="0" t="0" r="381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log1.PNG"/>
                    <pic:cNvPicPr/>
                  </pic:nvPicPr>
                  <pic:blipFill>
                    <a:blip r:embed="rId21">
                      <a:extLst>
                        <a:ext uri="{28A0092B-C50C-407E-A947-70E740481C1C}">
                          <a14:useLocalDpi xmlns:a14="http://schemas.microsoft.com/office/drawing/2010/main" val="0"/>
                        </a:ext>
                      </a:extLst>
                    </a:blip>
                    <a:stretch>
                      <a:fillRect/>
                    </a:stretch>
                  </pic:blipFill>
                  <pic:spPr>
                    <a:xfrm>
                      <a:off x="0" y="0"/>
                      <a:ext cx="6473711" cy="4102443"/>
                    </a:xfrm>
                    <a:prstGeom prst="rect">
                      <a:avLst/>
                    </a:prstGeom>
                  </pic:spPr>
                </pic:pic>
              </a:graphicData>
            </a:graphic>
            <wp14:sizeRelH relativeFrom="margin">
              <wp14:pctWidth>0</wp14:pctWidth>
            </wp14:sizeRelH>
            <wp14:sizeRelV relativeFrom="margin">
              <wp14:pctHeight>0</wp14:pctHeight>
            </wp14:sizeRelV>
          </wp:anchor>
        </w:drawing>
      </w:r>
    </w:p>
    <w:p w14:paraId="3EE4FA63" w14:textId="35835A95" w:rsidR="00EB4A20" w:rsidRDefault="00EB4A20" w:rsidP="00EB4A20"/>
    <w:p w14:paraId="7166748A" w14:textId="77777777" w:rsidR="000C7251" w:rsidRPr="00192CAB" w:rsidRDefault="000C7251" w:rsidP="000C7251">
      <w:pPr>
        <w:pStyle w:val="Ttulo2"/>
        <w:rPr>
          <w:b/>
        </w:rPr>
      </w:pPr>
      <w:bookmarkStart w:id="15" w:name="_Toc512519598"/>
      <w:r w:rsidRPr="00192CAB">
        <w:rPr>
          <w:b/>
        </w:rPr>
        <w:lastRenderedPageBreak/>
        <w:t>Sprints / sprint backlog</w:t>
      </w:r>
      <w:bookmarkEnd w:id="15"/>
      <w:r w:rsidRPr="00192CAB">
        <w:rPr>
          <w:b/>
        </w:rPr>
        <w:t xml:space="preserve"> </w:t>
      </w:r>
    </w:p>
    <w:p w14:paraId="2D28570C" w14:textId="77777777" w:rsidR="000C7251" w:rsidRDefault="000C7251" w:rsidP="000C7251"/>
    <w:p w14:paraId="2694CCEC" w14:textId="6B2904DE" w:rsidR="00370E34" w:rsidRDefault="00CD0D8C" w:rsidP="007B4A44">
      <w:r>
        <w:rPr>
          <w:noProof/>
          <w:lang w:eastAsia="pt-BR"/>
        </w:rPr>
        <w:drawing>
          <wp:anchor distT="0" distB="0" distL="114300" distR="114300" simplePos="0" relativeHeight="251717120" behindDoc="0" locked="0" layoutInCell="1" allowOverlap="1" wp14:anchorId="72549590" wp14:editId="27FCC4A6">
            <wp:simplePos x="0" y="0"/>
            <wp:positionH relativeFrom="column">
              <wp:posOffset>-549275</wp:posOffset>
            </wp:positionH>
            <wp:positionV relativeFrom="paragraph">
              <wp:posOffset>4331970</wp:posOffset>
            </wp:positionV>
            <wp:extent cx="6385560" cy="3212465"/>
            <wp:effectExtent l="0" t="0" r="0" b="6985"/>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p1.PNG"/>
                    <pic:cNvPicPr/>
                  </pic:nvPicPr>
                  <pic:blipFill>
                    <a:blip r:embed="rId22">
                      <a:extLst>
                        <a:ext uri="{28A0092B-C50C-407E-A947-70E740481C1C}">
                          <a14:useLocalDpi xmlns:a14="http://schemas.microsoft.com/office/drawing/2010/main" val="0"/>
                        </a:ext>
                      </a:extLst>
                    </a:blip>
                    <a:stretch>
                      <a:fillRect/>
                    </a:stretch>
                  </pic:blipFill>
                  <pic:spPr>
                    <a:xfrm>
                      <a:off x="0" y="0"/>
                      <a:ext cx="6385560" cy="321246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716096" behindDoc="0" locked="0" layoutInCell="1" allowOverlap="1" wp14:anchorId="45FAA0BD" wp14:editId="6542BCAD">
            <wp:simplePos x="0" y="0"/>
            <wp:positionH relativeFrom="column">
              <wp:posOffset>-598805</wp:posOffset>
            </wp:positionH>
            <wp:positionV relativeFrom="paragraph">
              <wp:posOffset>1600835</wp:posOffset>
            </wp:positionV>
            <wp:extent cx="6437630" cy="2503805"/>
            <wp:effectExtent l="0" t="0" r="127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sprint2.PNG"/>
                    <pic:cNvPicPr/>
                  </pic:nvPicPr>
                  <pic:blipFill>
                    <a:blip r:embed="rId23">
                      <a:extLst>
                        <a:ext uri="{28A0092B-C50C-407E-A947-70E740481C1C}">
                          <a14:useLocalDpi xmlns:a14="http://schemas.microsoft.com/office/drawing/2010/main" val="0"/>
                        </a:ext>
                      </a:extLst>
                    </a:blip>
                    <a:stretch>
                      <a:fillRect/>
                    </a:stretch>
                  </pic:blipFill>
                  <pic:spPr>
                    <a:xfrm>
                      <a:off x="0" y="0"/>
                      <a:ext cx="6437630" cy="250380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715072" behindDoc="0" locked="0" layoutInCell="1" allowOverlap="1" wp14:anchorId="2D7558BE" wp14:editId="54C11F93">
            <wp:simplePos x="0" y="0"/>
            <wp:positionH relativeFrom="margin">
              <wp:posOffset>-573868</wp:posOffset>
            </wp:positionH>
            <wp:positionV relativeFrom="paragraph">
              <wp:posOffset>394</wp:posOffset>
            </wp:positionV>
            <wp:extent cx="6430654" cy="1458097"/>
            <wp:effectExtent l="0" t="0" r="8255" b="889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sprint1.PNG"/>
                    <pic:cNvPicPr/>
                  </pic:nvPicPr>
                  <pic:blipFill>
                    <a:blip r:embed="rId24">
                      <a:extLst>
                        <a:ext uri="{28A0092B-C50C-407E-A947-70E740481C1C}">
                          <a14:useLocalDpi xmlns:a14="http://schemas.microsoft.com/office/drawing/2010/main" val="0"/>
                        </a:ext>
                      </a:extLst>
                    </a:blip>
                    <a:stretch>
                      <a:fillRect/>
                    </a:stretch>
                  </pic:blipFill>
                  <pic:spPr>
                    <a:xfrm>
                      <a:off x="0" y="0"/>
                      <a:ext cx="6430654" cy="1458097"/>
                    </a:xfrm>
                    <a:prstGeom prst="rect">
                      <a:avLst/>
                    </a:prstGeom>
                  </pic:spPr>
                </pic:pic>
              </a:graphicData>
            </a:graphic>
            <wp14:sizeRelH relativeFrom="margin">
              <wp14:pctWidth>0</wp14:pctWidth>
            </wp14:sizeRelH>
            <wp14:sizeRelV relativeFrom="margin">
              <wp14:pctHeight>0</wp14:pctHeight>
            </wp14:sizeRelV>
          </wp:anchor>
        </w:drawing>
      </w:r>
    </w:p>
    <w:p w14:paraId="315E1D8E" w14:textId="6C1B3765" w:rsidR="000B6DD2" w:rsidRDefault="000B6DD2" w:rsidP="007B4A44"/>
    <w:p w14:paraId="0AF30801" w14:textId="52631D64" w:rsidR="000B6DD2" w:rsidRDefault="0031367A" w:rsidP="007B4A44">
      <w:pPr>
        <w:sectPr w:rsidR="000B6DD2" w:rsidSect="00BD290D">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lang w:eastAsia="pt-BR"/>
        </w:rPr>
        <w:lastRenderedPageBreak/>
        <w:drawing>
          <wp:anchor distT="0" distB="0" distL="114300" distR="114300" simplePos="0" relativeHeight="251710976" behindDoc="0" locked="0" layoutInCell="1" allowOverlap="1" wp14:anchorId="53C51CB2" wp14:editId="01B318F5">
            <wp:simplePos x="0" y="0"/>
            <wp:positionH relativeFrom="page">
              <wp:posOffset>444757</wp:posOffset>
            </wp:positionH>
            <wp:positionV relativeFrom="paragraph">
              <wp:posOffset>0</wp:posOffset>
            </wp:positionV>
            <wp:extent cx="6693537" cy="2545492"/>
            <wp:effectExtent l="0" t="0" r="0" b="762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2.PNG"/>
                    <pic:cNvPicPr/>
                  </pic:nvPicPr>
                  <pic:blipFill>
                    <a:blip r:embed="rId31">
                      <a:extLst>
                        <a:ext uri="{28A0092B-C50C-407E-A947-70E740481C1C}">
                          <a14:useLocalDpi xmlns:a14="http://schemas.microsoft.com/office/drawing/2010/main" val="0"/>
                        </a:ext>
                      </a:extLst>
                    </a:blip>
                    <a:stretch>
                      <a:fillRect/>
                    </a:stretch>
                  </pic:blipFill>
                  <pic:spPr>
                    <a:xfrm>
                      <a:off x="0" y="0"/>
                      <a:ext cx="6693537" cy="2545492"/>
                    </a:xfrm>
                    <a:prstGeom prst="rect">
                      <a:avLst/>
                    </a:prstGeom>
                  </pic:spPr>
                </pic:pic>
              </a:graphicData>
            </a:graphic>
            <wp14:sizeRelH relativeFrom="margin">
              <wp14:pctWidth>0</wp14:pctWidth>
            </wp14:sizeRelH>
            <wp14:sizeRelV relativeFrom="margin">
              <wp14:pctHeight>0</wp14:pctHeight>
            </wp14:sizeRelV>
          </wp:anchor>
        </w:drawing>
      </w:r>
    </w:p>
    <w:p w14:paraId="35864B8F" w14:textId="77777777" w:rsidR="00370E34" w:rsidRDefault="000E73F6" w:rsidP="00A4698C">
      <w:pPr>
        <w:pStyle w:val="FolhadeRostodosCaptulos"/>
      </w:pP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6" w:name="_Toc512519599"/>
      <w:r>
        <w:rPr>
          <w:color w:val="000000"/>
        </w:rPr>
        <w:lastRenderedPageBreak/>
        <w:t>desenvolvimento do projeto</w:t>
      </w:r>
      <w:bookmarkEnd w:id="16"/>
    </w:p>
    <w:p w14:paraId="2A3E6FFE" w14:textId="77777777" w:rsidR="00A66A93" w:rsidRDefault="00A66A93" w:rsidP="00A66A93"/>
    <w:p w14:paraId="385B2FED" w14:textId="405448C9" w:rsidR="00A66A93" w:rsidRDefault="00A66A93" w:rsidP="00A66A93">
      <w:pPr>
        <w:pStyle w:val="Ttulo2"/>
        <w:rPr>
          <w:b/>
        </w:rPr>
      </w:pPr>
      <w:bookmarkStart w:id="17" w:name="_Toc512519600"/>
      <w:r w:rsidRPr="00192CAB">
        <w:rPr>
          <w:b/>
        </w:rPr>
        <w:t>Solução Técnica – Aquisição de dados via Arduino</w:t>
      </w:r>
      <w:bookmarkEnd w:id="17"/>
      <w:r w:rsidRPr="00192CAB">
        <w:rPr>
          <w:b/>
        </w:rPr>
        <w:t xml:space="preserve"> </w:t>
      </w:r>
    </w:p>
    <w:p w14:paraId="7C792101" w14:textId="15DC3337" w:rsidR="007B6716" w:rsidRDefault="007B6716" w:rsidP="007B6716"/>
    <w:p w14:paraId="3EA624D8" w14:textId="069E09F3" w:rsidR="007B6716" w:rsidRPr="007B6716" w:rsidRDefault="007B6716" w:rsidP="007B6716">
      <w:pPr>
        <w:spacing w:line="276" w:lineRule="auto"/>
        <w:rPr>
          <w:rFonts w:cs="Arial"/>
        </w:rPr>
      </w:pPr>
      <w:r>
        <w:rPr>
          <w:rFonts w:cs="Arial"/>
        </w:rPr>
        <w:tab/>
        <w:t xml:space="preserve">Nós da </w:t>
      </w:r>
      <w:r w:rsidRPr="007B6716">
        <w:rPr>
          <w:rFonts w:cs="Arial"/>
          <w:i/>
        </w:rPr>
        <w:t>Plant.ai</w:t>
      </w:r>
      <w:r>
        <w:rPr>
          <w:rFonts w:cs="Arial"/>
          <w:i/>
        </w:rPr>
        <w:t xml:space="preserve"> </w:t>
      </w:r>
      <w:r>
        <w:rPr>
          <w:rFonts w:cs="Arial"/>
        </w:rPr>
        <w:t>desenvolvemos um</w:t>
      </w:r>
      <w:r w:rsidR="0065607A">
        <w:rPr>
          <w:rFonts w:cs="Arial"/>
        </w:rPr>
        <w:t>a</w:t>
      </w:r>
      <w:r>
        <w:rPr>
          <w:rFonts w:cs="Arial"/>
        </w:rPr>
        <w:t xml:space="preserve"> solução</w:t>
      </w:r>
      <w:r w:rsidR="0065607A">
        <w:rPr>
          <w:rFonts w:cs="Arial"/>
        </w:rPr>
        <w:t xml:space="preserve"> que</w:t>
      </w:r>
      <w:r>
        <w:rPr>
          <w:rFonts w:cs="Arial"/>
        </w:rPr>
        <w:t xml:space="preserve"> uti</w:t>
      </w:r>
      <w:r w:rsidR="0065607A">
        <w:rPr>
          <w:rFonts w:cs="Arial"/>
        </w:rPr>
        <w:t>lizando</w:t>
      </w:r>
      <w:r>
        <w:rPr>
          <w:rFonts w:cs="Arial"/>
        </w:rPr>
        <w:t xml:space="preserve"> um</w:t>
      </w:r>
      <w:r w:rsidR="0065607A">
        <w:rPr>
          <w:rFonts w:cs="Arial"/>
        </w:rPr>
        <w:t xml:space="preserve"> simples</w:t>
      </w:r>
      <w:r w:rsidRPr="007B6716">
        <w:rPr>
          <w:rFonts w:cs="Arial"/>
          <w:i/>
        </w:rPr>
        <w:t xml:space="preserve"> </w:t>
      </w:r>
      <w:r w:rsidRPr="007B6716">
        <w:rPr>
          <w:rFonts w:cs="Arial"/>
        </w:rPr>
        <w:t>vaso de planta</w:t>
      </w:r>
      <w:r w:rsidR="0065607A">
        <w:rPr>
          <w:rFonts w:cs="Arial"/>
        </w:rPr>
        <w:t>,</w:t>
      </w:r>
      <w:r w:rsidR="00CA4E19">
        <w:rPr>
          <w:rFonts w:cs="Arial"/>
        </w:rPr>
        <w:t xml:space="preserve"> </w:t>
      </w:r>
      <w:r w:rsidRPr="007B6716">
        <w:rPr>
          <w:rFonts w:cs="Arial"/>
        </w:rPr>
        <w:t xml:space="preserve">uma placa </w:t>
      </w:r>
      <w:r w:rsidR="00AD7991">
        <w:rPr>
          <w:rFonts w:cs="Arial"/>
        </w:rPr>
        <w:t>Arruíno</w:t>
      </w:r>
      <w:r w:rsidRPr="007B6716">
        <w:rPr>
          <w:rFonts w:cs="Arial"/>
        </w:rPr>
        <w:t xml:space="preserve"> com sensores </w:t>
      </w:r>
      <w:r w:rsidR="007A6E7A">
        <w:rPr>
          <w:rFonts w:cs="Arial"/>
        </w:rPr>
        <w:t>instalados</w:t>
      </w:r>
      <w:r w:rsidRPr="007B6716">
        <w:rPr>
          <w:rFonts w:cs="Arial"/>
        </w:rPr>
        <w:t>,</w:t>
      </w:r>
      <w:r w:rsidR="00CA4E19">
        <w:rPr>
          <w:rFonts w:cs="Arial"/>
        </w:rPr>
        <w:t xml:space="preserve"> e um</w:t>
      </w:r>
      <w:r w:rsidR="00A7791D">
        <w:rPr>
          <w:rFonts w:cs="Arial"/>
        </w:rPr>
        <w:t xml:space="preserve"> banco de dados em nuvem, pode</w:t>
      </w:r>
      <w:r w:rsidR="00CA4E19">
        <w:rPr>
          <w:rFonts w:cs="Arial"/>
        </w:rPr>
        <w:t>mos</w:t>
      </w:r>
      <w:r w:rsidRPr="007B6716">
        <w:rPr>
          <w:rFonts w:cs="Arial"/>
        </w:rPr>
        <w:t xml:space="preserve"> cap</w:t>
      </w:r>
      <w:r w:rsidR="00CA4E19">
        <w:rPr>
          <w:rFonts w:cs="Arial"/>
        </w:rPr>
        <w:t>tar</w:t>
      </w:r>
      <w:r w:rsidRPr="007B6716">
        <w:rPr>
          <w:rFonts w:cs="Arial"/>
        </w:rPr>
        <w:t xml:space="preserve"> dados de temperatura e umidade relativa do ambiente</w:t>
      </w:r>
      <w:r w:rsidR="00CA4E19">
        <w:rPr>
          <w:rFonts w:cs="Arial"/>
        </w:rPr>
        <w:t xml:space="preserve"> em que </w:t>
      </w:r>
      <w:r w:rsidR="00A7791D">
        <w:rPr>
          <w:rFonts w:cs="Arial"/>
        </w:rPr>
        <w:t>um</w:t>
      </w:r>
      <w:r w:rsidR="00CA4E19">
        <w:rPr>
          <w:rFonts w:cs="Arial"/>
        </w:rPr>
        <w:t>a planta está inserida</w:t>
      </w:r>
      <w:r w:rsidRPr="007B6716">
        <w:rPr>
          <w:rFonts w:cs="Arial"/>
        </w:rPr>
        <w:t>.</w:t>
      </w:r>
    </w:p>
    <w:p w14:paraId="0AD9E25A" w14:textId="78938F1A" w:rsidR="007B6716" w:rsidRDefault="00CA4E19" w:rsidP="00CA4E19">
      <w:pPr>
        <w:spacing w:line="276" w:lineRule="auto"/>
        <w:rPr>
          <w:rFonts w:cs="Arial"/>
          <w:color w:val="000000"/>
        </w:rPr>
      </w:pPr>
      <w:r>
        <w:rPr>
          <w:rFonts w:cs="Arial"/>
        </w:rPr>
        <w:tab/>
        <w:t>O vaso PLANT.AI conectado a uma rede</w:t>
      </w:r>
      <w:r w:rsidR="007B6716" w:rsidRPr="007B6716">
        <w:rPr>
          <w:rFonts w:cs="Arial"/>
        </w:rPr>
        <w:t xml:space="preserve"> Wi-fi, </w:t>
      </w:r>
      <w:r>
        <w:rPr>
          <w:rFonts w:cs="Arial"/>
        </w:rPr>
        <w:t>poderá transmitir</w:t>
      </w:r>
      <w:r w:rsidR="00D663DF">
        <w:rPr>
          <w:rFonts w:cs="Arial"/>
        </w:rPr>
        <w:t xml:space="preserve"> os dados coletados para o banco de dados em tempo real</w:t>
      </w:r>
      <w:r>
        <w:rPr>
          <w:rFonts w:cs="Arial"/>
        </w:rPr>
        <w:t xml:space="preserve">, e </w:t>
      </w:r>
      <w:r w:rsidR="00D663DF">
        <w:rPr>
          <w:rFonts w:cs="Arial"/>
        </w:rPr>
        <w:t>de</w:t>
      </w:r>
      <w:r w:rsidR="007B6716" w:rsidRPr="007B6716">
        <w:rPr>
          <w:rFonts w:cs="Arial"/>
        </w:rPr>
        <w:t xml:space="preserve"> posse </w:t>
      </w:r>
      <w:r>
        <w:rPr>
          <w:rFonts w:cs="Arial"/>
        </w:rPr>
        <w:t>d</w:t>
      </w:r>
      <w:r w:rsidR="00A7791D">
        <w:rPr>
          <w:rFonts w:cs="Arial"/>
        </w:rPr>
        <w:t>esse material,</w:t>
      </w:r>
      <w:r w:rsidR="007B6716" w:rsidRPr="007B6716">
        <w:rPr>
          <w:rFonts w:cs="Arial"/>
        </w:rPr>
        <w:t xml:space="preserve"> disponibiliza</w:t>
      </w:r>
      <w:r>
        <w:rPr>
          <w:rFonts w:cs="Arial"/>
        </w:rPr>
        <w:t>re</w:t>
      </w:r>
      <w:r w:rsidR="007B6716" w:rsidRPr="007B6716">
        <w:rPr>
          <w:rFonts w:cs="Arial"/>
        </w:rPr>
        <w:t xml:space="preserve">mos </w:t>
      </w:r>
      <w:r>
        <w:rPr>
          <w:rFonts w:cs="Arial"/>
        </w:rPr>
        <w:t>os dados</w:t>
      </w:r>
      <w:r w:rsidR="007B6716" w:rsidRPr="007B6716">
        <w:rPr>
          <w:rFonts w:cs="Arial"/>
        </w:rPr>
        <w:t xml:space="preserve"> no nosso site para que o usuário </w:t>
      </w:r>
      <w:r>
        <w:rPr>
          <w:rFonts w:cs="Arial"/>
        </w:rPr>
        <w:t xml:space="preserve">possa </w:t>
      </w:r>
      <w:r w:rsidR="00D663DF">
        <w:rPr>
          <w:rFonts w:cs="Arial"/>
        </w:rPr>
        <w:t>acessa-lo</w:t>
      </w:r>
      <w:r>
        <w:rPr>
          <w:rFonts w:cs="Arial"/>
        </w:rPr>
        <w:t>s</w:t>
      </w:r>
      <w:r w:rsidR="00D663DF">
        <w:rPr>
          <w:rFonts w:cs="Arial"/>
        </w:rPr>
        <w:t xml:space="preserve"> no momento </w:t>
      </w:r>
      <w:r w:rsidR="00A7791D">
        <w:rPr>
          <w:rFonts w:cs="Arial"/>
        </w:rPr>
        <w:t xml:space="preserve">em </w:t>
      </w:r>
      <w:r w:rsidR="00D663DF">
        <w:rPr>
          <w:rFonts w:cs="Arial"/>
        </w:rPr>
        <w:t>que ele quiser</w:t>
      </w:r>
      <w:r>
        <w:rPr>
          <w:rFonts w:cs="Arial"/>
        </w:rPr>
        <w:t xml:space="preserve">. </w:t>
      </w:r>
      <w:r w:rsidR="00D663DF">
        <w:rPr>
          <w:rFonts w:cs="Arial"/>
        </w:rPr>
        <w:t xml:space="preserve">Além disso, </w:t>
      </w:r>
      <w:r w:rsidR="00A7791D">
        <w:rPr>
          <w:rFonts w:cs="Arial"/>
        </w:rPr>
        <w:t xml:space="preserve">o usuário ainda tem a possibilidade </w:t>
      </w:r>
      <w:r w:rsidR="00AD7991">
        <w:rPr>
          <w:rFonts w:cs="Arial"/>
        </w:rPr>
        <w:t xml:space="preserve">de </w:t>
      </w:r>
      <w:r w:rsidR="00A7791D">
        <w:rPr>
          <w:rFonts w:cs="Arial"/>
        </w:rPr>
        <w:t>ter</w:t>
      </w:r>
      <w:r>
        <w:rPr>
          <w:rFonts w:cs="Arial"/>
        </w:rPr>
        <w:t xml:space="preserve"> uma assi</w:t>
      </w:r>
      <w:r w:rsidR="00AD7991">
        <w:rPr>
          <w:rFonts w:cs="Arial"/>
        </w:rPr>
        <w:t xml:space="preserve">natura </w:t>
      </w:r>
      <w:r w:rsidR="00AD7991" w:rsidRPr="00AD7991">
        <w:rPr>
          <w:rFonts w:cs="Arial"/>
          <w:i/>
        </w:rPr>
        <w:t>P</w:t>
      </w:r>
      <w:r w:rsidR="00A7791D" w:rsidRPr="00AD7991">
        <w:rPr>
          <w:rFonts w:cs="Arial"/>
          <w:i/>
        </w:rPr>
        <w:t>remium</w:t>
      </w:r>
      <w:r w:rsidR="00A7791D">
        <w:rPr>
          <w:rFonts w:cs="Arial"/>
        </w:rPr>
        <w:t xml:space="preserve"> do nosso serviço. Assinatura essa que dá direito ao cliente</w:t>
      </w:r>
      <w:r>
        <w:rPr>
          <w:rFonts w:cs="Arial"/>
        </w:rPr>
        <w:t xml:space="preserve"> analises</w:t>
      </w:r>
      <w:r w:rsidR="00A7791D">
        <w:rPr>
          <w:rFonts w:cs="Arial"/>
        </w:rPr>
        <w:t>,</w:t>
      </w:r>
      <w:r>
        <w:rPr>
          <w:rFonts w:cs="Arial"/>
        </w:rPr>
        <w:t xml:space="preserve"> e informações detalhadas </w:t>
      </w:r>
      <w:r w:rsidR="00D663DF">
        <w:rPr>
          <w:rFonts w:cs="Arial"/>
        </w:rPr>
        <w:t xml:space="preserve">e personalizadas </w:t>
      </w:r>
      <w:r>
        <w:rPr>
          <w:rFonts w:cs="Arial"/>
        </w:rPr>
        <w:t xml:space="preserve">sobre suas plantas, como por exemplo, </w:t>
      </w:r>
      <w:r w:rsidR="00D663DF">
        <w:rPr>
          <w:rFonts w:cs="Arial"/>
        </w:rPr>
        <w:t>como ele poderá produzir melhor um tipo especifico de flor ou hortaliça</w:t>
      </w:r>
      <w:r>
        <w:rPr>
          <w:rFonts w:cs="Arial"/>
        </w:rPr>
        <w:t>,</w:t>
      </w:r>
      <w:r w:rsidR="00D663DF">
        <w:rPr>
          <w:rFonts w:cs="Arial"/>
        </w:rPr>
        <w:t xml:space="preserve"> e sobre suas condições de cultivo ideais,</w:t>
      </w:r>
      <w:r>
        <w:rPr>
          <w:rFonts w:cs="Arial"/>
        </w:rPr>
        <w:t xml:space="preserve"> </w:t>
      </w:r>
      <w:r w:rsidR="00D663DF">
        <w:rPr>
          <w:rFonts w:cs="Arial"/>
          <w:color w:val="000000"/>
        </w:rPr>
        <w:t>facilitando e otimizando o</w:t>
      </w:r>
      <w:r w:rsidR="007B6716" w:rsidRPr="007B6716">
        <w:rPr>
          <w:rFonts w:cs="Arial"/>
          <w:color w:val="000000"/>
        </w:rPr>
        <w:t xml:space="preserve"> processo </w:t>
      </w:r>
      <w:r w:rsidR="00D663DF">
        <w:rPr>
          <w:rFonts w:cs="Arial"/>
          <w:color w:val="000000"/>
        </w:rPr>
        <w:t>de germinação da planta</w:t>
      </w:r>
      <w:r w:rsidR="007B6716" w:rsidRPr="007B6716">
        <w:rPr>
          <w:rFonts w:cs="Arial"/>
          <w:color w:val="000000"/>
        </w:rPr>
        <w:t xml:space="preserve">, assim tendo em um </w:t>
      </w:r>
      <w:r w:rsidR="00D663DF">
        <w:rPr>
          <w:rFonts w:cs="Arial"/>
          <w:color w:val="000000"/>
        </w:rPr>
        <w:t>menor</w:t>
      </w:r>
      <w:r w:rsidR="007B6716" w:rsidRPr="007B6716">
        <w:rPr>
          <w:rFonts w:cs="Arial"/>
          <w:color w:val="000000"/>
        </w:rPr>
        <w:t xml:space="preserve"> espaço de tempo e com </w:t>
      </w:r>
      <w:r w:rsidR="00D663DF">
        <w:rPr>
          <w:rFonts w:cs="Arial"/>
          <w:color w:val="000000"/>
        </w:rPr>
        <w:t>baixo custo</w:t>
      </w:r>
      <w:r w:rsidR="007B6716" w:rsidRPr="007B6716">
        <w:rPr>
          <w:rFonts w:cs="Arial"/>
          <w:color w:val="000000"/>
        </w:rPr>
        <w:t xml:space="preserve">, </w:t>
      </w:r>
      <w:r w:rsidR="00D663DF">
        <w:rPr>
          <w:rFonts w:cs="Arial"/>
          <w:color w:val="000000"/>
        </w:rPr>
        <w:t>sua tão desejada planta.</w:t>
      </w:r>
    </w:p>
    <w:p w14:paraId="2FEB7959" w14:textId="7ECB736D" w:rsidR="00D663DF" w:rsidRDefault="00D663DF" w:rsidP="00CA4E19">
      <w:pPr>
        <w:spacing w:line="276" w:lineRule="auto"/>
        <w:rPr>
          <w:rFonts w:cs="Arial"/>
          <w:color w:val="000000"/>
        </w:rPr>
      </w:pPr>
    </w:p>
    <w:p w14:paraId="6959E64B" w14:textId="60F6DDEB" w:rsidR="00D663DF" w:rsidRDefault="00443CBA" w:rsidP="00443CBA">
      <w:pPr>
        <w:spacing w:line="276" w:lineRule="auto"/>
        <w:rPr>
          <w:rFonts w:cs="Arial"/>
          <w:color w:val="000000"/>
        </w:rPr>
      </w:pPr>
      <w:r>
        <w:rPr>
          <w:rFonts w:cs="Arial"/>
          <w:color w:val="000000"/>
        </w:rPr>
        <w:tab/>
      </w:r>
      <w:r w:rsidR="00D663DF">
        <w:rPr>
          <w:rFonts w:cs="Arial"/>
          <w:color w:val="000000"/>
        </w:rPr>
        <w:t>Componentes</w:t>
      </w:r>
      <w:r>
        <w:rPr>
          <w:rFonts w:cs="Arial"/>
          <w:color w:val="000000"/>
        </w:rPr>
        <w:t xml:space="preserve"> físicos</w:t>
      </w:r>
      <w:r w:rsidR="00D663DF">
        <w:rPr>
          <w:rFonts w:cs="Arial"/>
          <w:color w:val="000000"/>
        </w:rPr>
        <w:t xml:space="preserve"> utilizados</w:t>
      </w:r>
      <w:r>
        <w:rPr>
          <w:rFonts w:cs="Arial"/>
          <w:color w:val="000000"/>
        </w:rPr>
        <w:t xml:space="preserve"> em nosso projeto</w:t>
      </w:r>
      <w:r w:rsidR="00D663DF">
        <w:rPr>
          <w:rFonts w:cs="Arial"/>
          <w:color w:val="000000"/>
        </w:rPr>
        <w:t xml:space="preserve">: </w:t>
      </w:r>
    </w:p>
    <w:p w14:paraId="6D621E16" w14:textId="77777777" w:rsidR="00FF47B4" w:rsidRDefault="00FF47B4" w:rsidP="00CA4E19">
      <w:pPr>
        <w:spacing w:line="276" w:lineRule="auto"/>
        <w:rPr>
          <w:rFonts w:cs="Arial"/>
          <w:color w:val="000000"/>
        </w:rPr>
      </w:pPr>
    </w:p>
    <w:p w14:paraId="229D6A44" w14:textId="03DECBE8" w:rsidR="00D663DF" w:rsidRPr="00355A50" w:rsidRDefault="00E32B29" w:rsidP="004D1B4C">
      <w:pPr>
        <w:pStyle w:val="PargrafodaLista"/>
        <w:numPr>
          <w:ilvl w:val="0"/>
          <w:numId w:val="15"/>
        </w:numPr>
        <w:spacing w:line="276" w:lineRule="auto"/>
        <w:rPr>
          <w:rFonts w:cs="Arial"/>
        </w:rPr>
      </w:pPr>
      <w:r>
        <w:rPr>
          <w:rFonts w:cs="Arial"/>
        </w:rPr>
        <w:t>Placa A</w:t>
      </w:r>
      <w:r w:rsidR="00D663DF" w:rsidRPr="00355A50">
        <w:rPr>
          <w:rFonts w:cs="Arial"/>
        </w:rPr>
        <w:t>rdu</w:t>
      </w:r>
      <w:r w:rsidR="0057782F" w:rsidRPr="00355A50">
        <w:rPr>
          <w:rFonts w:cs="Arial"/>
        </w:rPr>
        <w:t xml:space="preserve">íno UNO: </w:t>
      </w:r>
      <w:r w:rsidR="00FF47B4" w:rsidRPr="00355A50">
        <w:rPr>
          <w:rFonts w:cs="Arial"/>
        </w:rPr>
        <w:t xml:space="preserve">Componente </w:t>
      </w:r>
      <w:r w:rsidR="00AD7991" w:rsidRPr="00355A50">
        <w:rPr>
          <w:rFonts w:cs="Arial"/>
        </w:rPr>
        <w:t>responsável</w:t>
      </w:r>
      <w:r w:rsidR="00FF47B4" w:rsidRPr="00355A50">
        <w:rPr>
          <w:rFonts w:cs="Arial"/>
        </w:rPr>
        <w:t xml:space="preserve"> por </w:t>
      </w:r>
      <w:r w:rsidR="0057782F" w:rsidRPr="00355A50">
        <w:rPr>
          <w:rFonts w:cs="Arial"/>
        </w:rPr>
        <w:t xml:space="preserve">ler e </w:t>
      </w:r>
      <w:r w:rsidR="00FF47B4" w:rsidRPr="00355A50">
        <w:rPr>
          <w:rFonts w:cs="Arial"/>
        </w:rPr>
        <w:t xml:space="preserve">executar o código de programação </w:t>
      </w:r>
      <w:r w:rsidR="0057782F" w:rsidRPr="00355A50">
        <w:rPr>
          <w:rFonts w:cs="Arial"/>
        </w:rPr>
        <w:t>utilizado na solução;</w:t>
      </w:r>
    </w:p>
    <w:p w14:paraId="26E9F3BC" w14:textId="44317CD3" w:rsidR="00D663DF" w:rsidRPr="00355A50" w:rsidRDefault="00BA2206" w:rsidP="004D1B4C">
      <w:pPr>
        <w:pStyle w:val="PargrafodaLista"/>
        <w:numPr>
          <w:ilvl w:val="0"/>
          <w:numId w:val="15"/>
        </w:numPr>
        <w:spacing w:line="276" w:lineRule="auto"/>
        <w:rPr>
          <w:rFonts w:cs="Arial"/>
        </w:rPr>
      </w:pPr>
      <w:r w:rsidRPr="00355A50">
        <w:rPr>
          <w:rFonts w:cs="Arial"/>
        </w:rPr>
        <w:t xml:space="preserve">Matriz de </w:t>
      </w:r>
      <w:r w:rsidR="00355A50" w:rsidRPr="00355A50">
        <w:rPr>
          <w:rFonts w:cs="Arial"/>
        </w:rPr>
        <w:t>Contato (</w:t>
      </w:r>
      <w:r w:rsidRPr="00355A50">
        <w:rPr>
          <w:rFonts w:cs="Arial"/>
        </w:rPr>
        <w:t>Protoboard)</w:t>
      </w:r>
      <w:r w:rsidR="0057782F" w:rsidRPr="00355A50">
        <w:rPr>
          <w:rFonts w:cs="Arial"/>
        </w:rPr>
        <w:t xml:space="preserve">: </w:t>
      </w:r>
      <w:r w:rsidR="0057782F" w:rsidRPr="00355A50">
        <w:rPr>
          <w:rFonts w:cs="Arial"/>
        </w:rPr>
        <w:tab/>
        <w:t xml:space="preserve">Componente responsável por fazer a ligação eletrônica entre a placa de </w:t>
      </w:r>
      <w:r w:rsidR="00CD0D8C">
        <w:rPr>
          <w:rFonts w:cs="Arial"/>
        </w:rPr>
        <w:t>Ard</w:t>
      </w:r>
      <w:r w:rsidR="00AD7991">
        <w:rPr>
          <w:rFonts w:cs="Arial"/>
        </w:rPr>
        <w:t>uíno</w:t>
      </w:r>
      <w:r w:rsidR="0057782F" w:rsidRPr="00355A50">
        <w:rPr>
          <w:rFonts w:cs="Arial"/>
        </w:rPr>
        <w:t xml:space="preserve"> e o sensor</w:t>
      </w:r>
    </w:p>
    <w:p w14:paraId="45ED7698" w14:textId="469E000E" w:rsidR="00D663DF" w:rsidRPr="00355A50" w:rsidRDefault="00D663DF" w:rsidP="004D1B4C">
      <w:pPr>
        <w:pStyle w:val="PargrafodaLista"/>
        <w:numPr>
          <w:ilvl w:val="0"/>
          <w:numId w:val="15"/>
        </w:numPr>
        <w:spacing w:line="276" w:lineRule="auto"/>
        <w:rPr>
          <w:rFonts w:cs="Arial"/>
        </w:rPr>
      </w:pPr>
      <w:r w:rsidRPr="00355A50">
        <w:rPr>
          <w:rFonts w:cs="Arial"/>
        </w:rPr>
        <w:t>Sensor DHT11</w:t>
      </w:r>
      <w:r w:rsidR="0057782F" w:rsidRPr="00355A50">
        <w:rPr>
          <w:rFonts w:cs="Arial"/>
        </w:rPr>
        <w:t>: é um sensor de temperatura e umidade; e</w:t>
      </w:r>
    </w:p>
    <w:p w14:paraId="497E9B6F" w14:textId="5254950A" w:rsidR="00FF47B4" w:rsidRPr="00355A50" w:rsidRDefault="00BA2206" w:rsidP="004D1B4C">
      <w:pPr>
        <w:pStyle w:val="PargrafodaLista"/>
        <w:numPr>
          <w:ilvl w:val="0"/>
          <w:numId w:val="15"/>
        </w:numPr>
        <w:spacing w:line="276" w:lineRule="auto"/>
        <w:rPr>
          <w:rFonts w:cs="Arial"/>
        </w:rPr>
      </w:pPr>
      <w:r w:rsidRPr="00355A50">
        <w:rPr>
          <w:rFonts w:cs="Arial"/>
        </w:rPr>
        <w:t xml:space="preserve">Jumpers: </w:t>
      </w:r>
      <w:r w:rsidR="00CD0D8C">
        <w:rPr>
          <w:rFonts w:cs="Arial"/>
        </w:rPr>
        <w:t>A interligação entre o Arduí</w:t>
      </w:r>
      <w:r w:rsidR="0057782F" w:rsidRPr="00355A50">
        <w:rPr>
          <w:rFonts w:cs="Arial"/>
        </w:rPr>
        <w:t>no e o sensor DHT11 é feita através desses cabos de energia.</w:t>
      </w:r>
    </w:p>
    <w:p w14:paraId="566F6279" w14:textId="00E049C5" w:rsidR="007B6716" w:rsidRDefault="007B6716" w:rsidP="007B6716">
      <w:pPr>
        <w:rPr>
          <w:rFonts w:ascii="Times New Roman" w:hAnsi="Times New Roman"/>
          <w:sz w:val="40"/>
          <w:szCs w:val="40"/>
        </w:rPr>
      </w:pPr>
    </w:p>
    <w:p w14:paraId="31C27430" w14:textId="77777777" w:rsidR="00FF47B4" w:rsidRDefault="00FF47B4" w:rsidP="007B6716">
      <w:pPr>
        <w:rPr>
          <w:rFonts w:ascii="Times New Roman" w:hAnsi="Times New Roman"/>
          <w:sz w:val="40"/>
          <w:szCs w:val="40"/>
        </w:rPr>
      </w:pPr>
    </w:p>
    <w:p w14:paraId="52727ADC" w14:textId="121234F9" w:rsidR="007B6716" w:rsidRPr="007B6716" w:rsidRDefault="00336112" w:rsidP="007B6716">
      <w:pPr>
        <w:rPr>
          <w:rFonts w:ascii="Times New Roman" w:hAnsi="Times New Roman"/>
        </w:rPr>
      </w:pPr>
      <w:r w:rsidRPr="00AA315E">
        <w:rPr>
          <w:rFonts w:ascii="Open Sans" w:hAnsi="Open Sans" w:cs="Open Sans"/>
          <w:noProof/>
          <w:color w:val="747474"/>
          <w:spacing w:val="-2"/>
          <w:sz w:val="21"/>
          <w:szCs w:val="21"/>
          <w:lang w:eastAsia="pt-BR"/>
        </w:rPr>
        <w:lastRenderedPageBreak/>
        <w:drawing>
          <wp:inline distT="0" distB="0" distL="0" distR="0" wp14:anchorId="5F86E2D6" wp14:editId="54B9164A">
            <wp:extent cx="5400040" cy="3016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16250"/>
                    </a:xfrm>
                    <a:prstGeom prst="rect">
                      <a:avLst/>
                    </a:prstGeom>
                    <a:noFill/>
                    <a:ln>
                      <a:noFill/>
                    </a:ln>
                  </pic:spPr>
                </pic:pic>
              </a:graphicData>
            </a:graphic>
          </wp:inline>
        </w:drawing>
      </w:r>
    </w:p>
    <w:p w14:paraId="3BA57CA7" w14:textId="77777777" w:rsidR="007B6716" w:rsidRPr="007B6716" w:rsidRDefault="007B6716" w:rsidP="007B6716"/>
    <w:p w14:paraId="1D4A69F9" w14:textId="4449C5F7" w:rsidR="00A66A93" w:rsidRDefault="00F175A1" w:rsidP="00A66A93">
      <w:r>
        <w:t>(</w:t>
      </w:r>
      <w:r w:rsidR="00E616AB">
        <w:t>Diagrama de arquitet</w:t>
      </w:r>
      <w:r>
        <w:t>ura para utilização de sensor DHT11)</w:t>
      </w:r>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8" w:name="_Toc154569928"/>
    </w:p>
    <w:p w14:paraId="33F3CD6E" w14:textId="77777777" w:rsidR="00A66A93" w:rsidRPr="00192CAB" w:rsidRDefault="00A66A93" w:rsidP="00A66A93">
      <w:pPr>
        <w:pStyle w:val="Ttulo2"/>
        <w:rPr>
          <w:b/>
        </w:rPr>
      </w:pPr>
      <w:bookmarkStart w:id="19" w:name="_Toc512519601"/>
      <w:r w:rsidRPr="00192CAB">
        <w:rPr>
          <w:b/>
        </w:rPr>
        <w:t>Solução Técnica - Aplicação</w:t>
      </w:r>
      <w:bookmarkEnd w:id="19"/>
      <w:r w:rsidRPr="00192CAB">
        <w:rPr>
          <w:b/>
        </w:rPr>
        <w:t xml:space="preserve"> </w:t>
      </w:r>
    </w:p>
    <w:p w14:paraId="2B1CD552" w14:textId="15544F68" w:rsidR="00A66A93" w:rsidRDefault="00A66A93" w:rsidP="00A66A93">
      <w:r w:rsidRPr="004B1208">
        <w:tab/>
      </w:r>
      <w:r w:rsidRPr="00A66A93">
        <w:t>Descrição da solução, detalhamento dos componentes utilizados, camadas (rede local/nuvem), diagramas de arquitetura</w:t>
      </w:r>
      <w:r w:rsidR="007D64DC">
        <w:t>.</w:t>
      </w:r>
    </w:p>
    <w:p w14:paraId="5E77180E" w14:textId="28CFAB13" w:rsidR="00257339" w:rsidRDefault="00257339" w:rsidP="00A66A93"/>
    <w:p w14:paraId="41E2C155" w14:textId="20A7156C" w:rsidR="00257339" w:rsidRPr="00DE396B" w:rsidRDefault="00257339" w:rsidP="00A66A93">
      <w:r w:rsidRPr="00DE396B">
        <w:t xml:space="preserve">Componentes utilizados: </w:t>
      </w:r>
    </w:p>
    <w:p w14:paraId="5983238B" w14:textId="001DD4D5" w:rsidR="00257339" w:rsidRPr="00DE396B" w:rsidRDefault="00257339" w:rsidP="004D1B4C">
      <w:pPr>
        <w:pStyle w:val="PargrafodaLista"/>
        <w:numPr>
          <w:ilvl w:val="0"/>
          <w:numId w:val="16"/>
        </w:numPr>
      </w:pPr>
      <w:r w:rsidRPr="00DE396B">
        <w:t>NodeJS:</w:t>
      </w:r>
    </w:p>
    <w:p w14:paraId="6C7036BC" w14:textId="5AAECAD7" w:rsidR="00257339" w:rsidRPr="00DE396B" w:rsidRDefault="00257339" w:rsidP="004D1B4C">
      <w:pPr>
        <w:pStyle w:val="PargrafodaLista"/>
        <w:numPr>
          <w:ilvl w:val="0"/>
          <w:numId w:val="16"/>
        </w:numPr>
      </w:pPr>
      <w:r w:rsidRPr="00DE396B">
        <w:t>Azure:</w:t>
      </w:r>
    </w:p>
    <w:p w14:paraId="0ADB4CCC" w14:textId="0E78995F" w:rsidR="00257339" w:rsidRPr="00DE396B" w:rsidRDefault="00CD0D8C" w:rsidP="004D1B4C">
      <w:pPr>
        <w:pStyle w:val="PargrafodaLista"/>
        <w:numPr>
          <w:ilvl w:val="0"/>
          <w:numId w:val="16"/>
        </w:numPr>
      </w:pPr>
      <w:r>
        <w:t>Arduí</w:t>
      </w:r>
      <w:r w:rsidR="00257339" w:rsidRPr="00DE396B">
        <w:t>no (Software)</w:t>
      </w:r>
      <w:r w:rsidR="001F26B4" w:rsidRPr="00DE396B">
        <w:rPr>
          <w:noProof/>
          <w:lang w:eastAsia="pt-BR"/>
        </w:rPr>
        <w:t xml:space="preserve"> </w:t>
      </w:r>
    </w:p>
    <w:p w14:paraId="7D7ECC74" w14:textId="3E4BC43D" w:rsidR="00257339" w:rsidRPr="00DE396B" w:rsidRDefault="00257339" w:rsidP="00257339"/>
    <w:p w14:paraId="7BB41E71" w14:textId="79D1DCB2" w:rsidR="00257339" w:rsidRDefault="00443CBA" w:rsidP="00257339">
      <w:r w:rsidRPr="00DE396B">
        <w:tab/>
      </w:r>
      <w:r w:rsidR="00257339" w:rsidRPr="00DE396B">
        <w:t xml:space="preserve">Por meio de um computador, </w:t>
      </w:r>
      <w:r w:rsidR="00B14662" w:rsidRPr="00DE396B">
        <w:t>criamos</w:t>
      </w:r>
      <w:r w:rsidR="00257339" w:rsidRPr="00DE396B">
        <w:t xml:space="preserve"> um código de programação</w:t>
      </w:r>
      <w:r w:rsidR="00B14662" w:rsidRPr="00DE396B">
        <w:t xml:space="preserve"> onde nele está as instruções de dados.</w:t>
      </w:r>
      <w:r w:rsidR="00F50797" w:rsidRPr="00DE396B">
        <w:t xml:space="preserve"> Com a </w:t>
      </w:r>
      <w:r w:rsidR="00F50797" w:rsidRPr="00DE396B">
        <w:rPr>
          <w:i/>
        </w:rPr>
        <w:t>Protoboard</w:t>
      </w:r>
      <w:r w:rsidR="00F50797" w:rsidRPr="00DE396B">
        <w:t xml:space="preserve"> configurada – montada com os dados e o sensor - </w:t>
      </w:r>
      <w:r w:rsidR="00B14662" w:rsidRPr="00DE396B">
        <w:t>enviamos</w:t>
      </w:r>
      <w:r w:rsidR="00257339" w:rsidRPr="00DE396B">
        <w:t xml:space="preserve"> </w:t>
      </w:r>
      <w:r w:rsidR="00B14662" w:rsidRPr="00DE396B">
        <w:t>código</w:t>
      </w:r>
      <w:r w:rsidR="00257339" w:rsidRPr="00DE396B">
        <w:t xml:space="preserve"> para a placa de </w:t>
      </w:r>
      <w:r w:rsidR="00CD0D8C">
        <w:t>Arduí</w:t>
      </w:r>
      <w:r w:rsidR="00CD0D8C" w:rsidRPr="00DE396B">
        <w:t>no</w:t>
      </w:r>
      <w:r w:rsidR="00257339" w:rsidRPr="00DE396B">
        <w:t xml:space="preserve"> através de um cabo USB</w:t>
      </w:r>
      <w:r w:rsidR="00CD0D8C">
        <w:t>, e é a placa de arduí</w:t>
      </w:r>
      <w:r w:rsidR="00B14662" w:rsidRPr="00DE396B">
        <w:t>no que ler e executa as instruções do código. Quando</w:t>
      </w:r>
      <w:r w:rsidR="00CD0D8C">
        <w:t xml:space="preserve"> o código for executado, o arduí</w:t>
      </w:r>
      <w:r w:rsidR="00B14662" w:rsidRPr="00DE396B">
        <w:t xml:space="preserve">no lerá as informações da </w:t>
      </w:r>
      <w:r w:rsidR="00B14662" w:rsidRPr="00DE396B">
        <w:rPr>
          <w:i/>
        </w:rPr>
        <w:t xml:space="preserve">entrada </w:t>
      </w:r>
      <w:r w:rsidR="00B14662" w:rsidRPr="00DE396B">
        <w:t xml:space="preserve">especificada no </w:t>
      </w:r>
      <w:r w:rsidR="00F50797" w:rsidRPr="00DE396B">
        <w:t xml:space="preserve">código, exemplo: A0. Os dados irão para o computador e serão enviamos para o bando de dados </w:t>
      </w:r>
      <w:r w:rsidR="003F0D42" w:rsidRPr="00DE396B">
        <w:t xml:space="preserve">em </w:t>
      </w:r>
      <w:r w:rsidR="003F0D42" w:rsidRPr="00DE396B">
        <w:lastRenderedPageBreak/>
        <w:t>nuvem (</w:t>
      </w:r>
      <w:r w:rsidR="00F50797" w:rsidRPr="00DE396B">
        <w:t>online</w:t>
      </w:r>
      <w:r w:rsidR="003F0D42" w:rsidRPr="00DE396B">
        <w:t xml:space="preserve">) Azure </w:t>
      </w:r>
      <w:r w:rsidR="00CD0D8C" w:rsidRPr="00DE396B">
        <w:t>através</w:t>
      </w:r>
      <w:r w:rsidR="003F0D42" w:rsidRPr="00DE396B">
        <w:t xml:space="preserve"> do software </w:t>
      </w:r>
      <w:r w:rsidR="00CD0D8C" w:rsidRPr="00DE396B">
        <w:t>Nodes</w:t>
      </w:r>
      <w:r w:rsidR="003F0D42" w:rsidRPr="00DE396B">
        <w:t>. Assim que os dados estão armazenados na nuvem, por meio de um framework (conjunto de códigos prontos), é possível acessá-los, através do nosso site onde o cliente com um Login de usuário e senha pode acessar as informações de suas plantas</w:t>
      </w:r>
      <w:r w:rsidR="003F0D42">
        <w:t xml:space="preserve">  </w:t>
      </w:r>
    </w:p>
    <w:p w14:paraId="0A4E52F1" w14:textId="77777777" w:rsidR="00F50797" w:rsidRPr="00F50797" w:rsidRDefault="00F50797" w:rsidP="00257339"/>
    <w:p w14:paraId="4C5BB377" w14:textId="16933E3A" w:rsidR="00257339" w:rsidRDefault="00257339" w:rsidP="00257339"/>
    <w:p w14:paraId="7BF6F7C5" w14:textId="72AA80F6" w:rsidR="00257339" w:rsidRDefault="00722E24" w:rsidP="00257339">
      <w:r>
        <w:rPr>
          <w:noProof/>
          <w:lang w:eastAsia="pt-BR"/>
        </w:rPr>
        <w:drawing>
          <wp:inline distT="0" distB="0" distL="0" distR="0" wp14:anchorId="122249F1" wp14:editId="66594B22">
            <wp:extent cx="5760720" cy="489140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igo arduin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891405"/>
                    </a:xfrm>
                    <a:prstGeom prst="rect">
                      <a:avLst/>
                    </a:prstGeom>
                  </pic:spPr>
                </pic:pic>
              </a:graphicData>
            </a:graphic>
          </wp:inline>
        </w:drawing>
      </w:r>
    </w:p>
    <w:p w14:paraId="0C3074E6" w14:textId="40525C5C" w:rsidR="00A66A93" w:rsidRDefault="00A66A93" w:rsidP="00A66A93">
      <w:pPr>
        <w:spacing w:line="240" w:lineRule="auto"/>
        <w:jc w:val="left"/>
        <w:rPr>
          <w:rFonts w:cs="Arial"/>
          <w:b/>
          <w:bCs/>
          <w:color w:val="000000"/>
        </w:rPr>
      </w:pPr>
    </w:p>
    <w:p w14:paraId="397F556C" w14:textId="558B7C1C" w:rsidR="0057782F" w:rsidRDefault="0057782F" w:rsidP="00A66A93">
      <w:pPr>
        <w:spacing w:line="240" w:lineRule="auto"/>
        <w:jc w:val="left"/>
        <w:rPr>
          <w:rFonts w:cs="Arial"/>
          <w:b/>
          <w:bCs/>
          <w:color w:val="000000"/>
        </w:rPr>
      </w:pPr>
      <w:r>
        <w:rPr>
          <w:rFonts w:cs="Arial"/>
          <w:b/>
          <w:bCs/>
          <w:noProof/>
          <w:color w:val="000000"/>
          <w:lang w:eastAsia="pt-BR"/>
        </w:rPr>
        <w:lastRenderedPageBreak/>
        <w:drawing>
          <wp:inline distT="0" distB="0" distL="0" distR="0" wp14:anchorId="0B366710" wp14:editId="54C13002">
            <wp:extent cx="5760720" cy="432943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LD.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63252EDD" w14:textId="77777777" w:rsidR="00F175A1" w:rsidRDefault="00F175A1" w:rsidP="00A66A93">
      <w:pPr>
        <w:spacing w:line="240" w:lineRule="auto"/>
        <w:jc w:val="left"/>
        <w:rPr>
          <w:rFonts w:cs="Arial"/>
          <w:b/>
          <w:bCs/>
          <w:color w:val="000000"/>
        </w:rPr>
      </w:pPr>
    </w:p>
    <w:p w14:paraId="3319895A" w14:textId="7E14CDC8" w:rsidR="00F175A1" w:rsidRPr="00336677" w:rsidRDefault="00F175A1" w:rsidP="00E32B29">
      <w:pPr>
        <w:jc w:val="center"/>
        <w:rPr>
          <w:rFonts w:cs="Arial"/>
          <w:b/>
          <w:bCs/>
          <w:color w:val="000000"/>
        </w:rPr>
      </w:pPr>
      <w:r>
        <w:t xml:space="preserve">Desenho </w:t>
      </w:r>
      <w:r w:rsidR="00E32B29">
        <w:t>técnico de solução</w:t>
      </w:r>
      <w:r>
        <w:t xml:space="preserve"> do projeto - LLD [High Level Design]</w:t>
      </w:r>
    </w:p>
    <w:p w14:paraId="3A014152" w14:textId="2FCCC0D5" w:rsidR="00A66A93" w:rsidRDefault="00A66A93" w:rsidP="00B30672"/>
    <w:p w14:paraId="5D33AF3E" w14:textId="561A7A4A" w:rsidR="00A66A93" w:rsidRPr="00192CAB" w:rsidRDefault="00A66A93" w:rsidP="00A66A93">
      <w:pPr>
        <w:pStyle w:val="Ttulo2"/>
        <w:rPr>
          <w:b/>
        </w:rPr>
      </w:pPr>
      <w:bookmarkStart w:id="20" w:name="_Toc512519602"/>
      <w:r w:rsidRPr="00192CAB">
        <w:rPr>
          <w:b/>
        </w:rPr>
        <w:t>Banco de Dados</w:t>
      </w:r>
      <w:bookmarkEnd w:id="20"/>
      <w:r w:rsidRPr="00192CAB">
        <w:rPr>
          <w:b/>
        </w:rPr>
        <w:t xml:space="preserve"> </w:t>
      </w:r>
    </w:p>
    <w:p w14:paraId="15981664" w14:textId="58372B4E" w:rsidR="009C3F7E" w:rsidRDefault="00A66A93" w:rsidP="00A66A93">
      <w:r w:rsidRPr="004B1208">
        <w:tab/>
      </w:r>
      <w:r w:rsidRPr="00A66A93">
        <w:t>Modelo Conceitual, Lógico e Físico do Banco de Dados</w:t>
      </w:r>
    </w:p>
    <w:p w14:paraId="5785450C" w14:textId="7FC943B1" w:rsidR="009C3F7E" w:rsidRDefault="009C3F7E" w:rsidP="00A66A93"/>
    <w:p w14:paraId="6736C752" w14:textId="500294D7" w:rsidR="009C3F7E" w:rsidRDefault="009C3F7E" w:rsidP="00A66A93">
      <w:r>
        <w:t>Nosso banco de dados é composto por três entidades: Cliente, produto e planta, que armazenam as informações sobre os nossos clientes, os dados relativos á temperatura e umidade do sensor, e nosso catalogo de plantas disponíveis, respectivamente.</w:t>
      </w:r>
    </w:p>
    <w:p w14:paraId="0E14D8A5" w14:textId="7581E648" w:rsidR="009C3F7E" w:rsidRDefault="009C3F7E" w:rsidP="00A66A93">
      <w:r>
        <w:tab/>
        <w:t>Abaixo temo</w:t>
      </w:r>
      <w:r w:rsidR="00036EB7">
        <w:t xml:space="preserve">s nosso dicionário de dados, e </w:t>
      </w:r>
      <w:r>
        <w:t xml:space="preserve">nossos modelos conceitual, lógico, </w:t>
      </w:r>
      <w:r w:rsidR="003C6156">
        <w:t>e físico</w:t>
      </w:r>
      <w:r>
        <w:t xml:space="preserve"> do banco de dados onde se é possível ter mais detalhes sobre o armazenamento de dados.</w:t>
      </w:r>
    </w:p>
    <w:p w14:paraId="00D2D768" w14:textId="6AB5F987" w:rsidR="009C3F7E" w:rsidRDefault="00C54103" w:rsidP="00A66A93">
      <w:r>
        <w:rPr>
          <w:noProof/>
          <w:lang w:eastAsia="pt-BR"/>
        </w:rPr>
        <w:lastRenderedPageBreak/>
        <mc:AlternateContent>
          <mc:Choice Requires="wps">
            <w:drawing>
              <wp:anchor distT="0" distB="0" distL="114300" distR="114300" simplePos="0" relativeHeight="251697664" behindDoc="0" locked="0" layoutInCell="1" allowOverlap="1" wp14:anchorId="6232A53B" wp14:editId="24C732B0">
                <wp:simplePos x="0" y="0"/>
                <wp:positionH relativeFrom="margin">
                  <wp:posOffset>4082</wp:posOffset>
                </wp:positionH>
                <wp:positionV relativeFrom="paragraph">
                  <wp:posOffset>4082</wp:posOffset>
                </wp:positionV>
                <wp:extent cx="1122218" cy="1122219"/>
                <wp:effectExtent l="0" t="0" r="20955" b="20955"/>
                <wp:wrapNone/>
                <wp:docPr id="61" name="Rosca 61"/>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B0B9F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sca 61" o:spid="_x0000_s1026" type="#_x0000_t23" style="position:absolute;margin-left:.3pt;margin-top:.3pt;width:88.35pt;height:88.35pt;z-index:25169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" fillcolor="yellow" strokecolor="#243f60 [1604]" strokeweight="2pt">
                <w10:wrap anchorx="margin"/>
              </v:shape>
            </w:pict>
          </mc:Fallback>
        </mc:AlternateContent>
      </w:r>
      <w:r w:rsidR="009C3F7E">
        <w:rPr>
          <w:noProof/>
          <w:lang w:eastAsia="pt-BR"/>
        </w:rPr>
        <w:drawing>
          <wp:inline distT="0" distB="0" distL="0" distR="0" wp14:anchorId="109CF5CE" wp14:editId="3D8307E3">
            <wp:extent cx="5760720" cy="343217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ci de dado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432175"/>
                    </a:xfrm>
                    <a:prstGeom prst="rect">
                      <a:avLst/>
                    </a:prstGeom>
                  </pic:spPr>
                </pic:pic>
              </a:graphicData>
            </a:graphic>
          </wp:inline>
        </w:drawing>
      </w:r>
    </w:p>
    <w:p w14:paraId="69A3373D" w14:textId="2D392C4E" w:rsidR="00134762" w:rsidRDefault="00134762" w:rsidP="00A66A93"/>
    <w:p w14:paraId="2FF35BBB" w14:textId="73341557" w:rsidR="00DE396B" w:rsidRDefault="00DE396B" w:rsidP="00A66A93"/>
    <w:p w14:paraId="3E629AAE" w14:textId="47CE34F8" w:rsidR="009C3F7E" w:rsidRDefault="009C3F7E" w:rsidP="009C3F7E">
      <w:pPr>
        <w:jc w:val="center"/>
      </w:pPr>
      <w:r>
        <w:t>(Imagem: Dicionário de dados)</w:t>
      </w:r>
    </w:p>
    <w:p w14:paraId="4CD2EAB4" w14:textId="57E68959" w:rsidR="00134762" w:rsidRDefault="00134762" w:rsidP="009C3F7E">
      <w:pPr>
        <w:jc w:val="center"/>
      </w:pPr>
    </w:p>
    <w:p w14:paraId="422FFD1D" w14:textId="5C461BCF" w:rsidR="00134762" w:rsidRDefault="00134762" w:rsidP="009C3F7E">
      <w:pPr>
        <w:jc w:val="center"/>
      </w:pPr>
    </w:p>
    <w:p w14:paraId="08A5C605" w14:textId="201AC623" w:rsidR="00134762" w:rsidRDefault="00134762" w:rsidP="009C3F7E">
      <w:pPr>
        <w:jc w:val="center"/>
      </w:pPr>
    </w:p>
    <w:p w14:paraId="12E7F41C" w14:textId="3D7786FC" w:rsidR="009C3F7E" w:rsidRDefault="009C3F7E" w:rsidP="00A66A93"/>
    <w:p w14:paraId="2D8247F1" w14:textId="617CA8BA" w:rsidR="00134762" w:rsidRDefault="00134762" w:rsidP="00A66A93"/>
    <w:p w14:paraId="7C99882F" w14:textId="1D27151A" w:rsidR="002250B8" w:rsidRDefault="00C54103" w:rsidP="00A66A93">
      <w:r>
        <w:rPr>
          <w:noProof/>
          <w:lang w:eastAsia="pt-BR"/>
        </w:rPr>
        <w:lastRenderedPageBreak/>
        <mc:AlternateContent>
          <mc:Choice Requires="wps">
            <w:drawing>
              <wp:anchor distT="0" distB="0" distL="114300" distR="114300" simplePos="0" relativeHeight="251699712" behindDoc="0" locked="0" layoutInCell="1" allowOverlap="1" wp14:anchorId="22D6E998" wp14:editId="29CC2B3C">
                <wp:simplePos x="0" y="0"/>
                <wp:positionH relativeFrom="margin">
                  <wp:posOffset>4082</wp:posOffset>
                </wp:positionH>
                <wp:positionV relativeFrom="paragraph">
                  <wp:posOffset>4082</wp:posOffset>
                </wp:positionV>
                <wp:extent cx="1122218" cy="1122219"/>
                <wp:effectExtent l="0" t="0" r="20955" b="20955"/>
                <wp:wrapNone/>
                <wp:docPr id="63" name="Rosca 63"/>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A10B6" id="Rosca 63" o:spid="_x0000_s1026" type="#_x0000_t23" style="position:absolute;margin-left:.3pt;margin-top:.3pt;width:88.35pt;height:88.35pt;z-index:251699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" fillcolor="yellow" strokecolor="#243f60 [1604]" strokeweight="2pt">
                <w10:wrap anchorx="margin"/>
              </v:shape>
            </w:pict>
          </mc:Fallback>
        </mc:AlternateContent>
      </w:r>
      <w:r w:rsidR="00C07A86">
        <w:rPr>
          <w:noProof/>
          <w:lang w:eastAsia="pt-BR"/>
        </w:rPr>
        <w:drawing>
          <wp:inline distT="0" distB="0" distL="0" distR="0" wp14:anchorId="7F613BCA" wp14:editId="5051EF74">
            <wp:extent cx="4633784" cy="3726641"/>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oConceitualAtt.png"/>
                    <pic:cNvPicPr/>
                  </pic:nvPicPr>
                  <pic:blipFill>
                    <a:blip r:embed="rId36">
                      <a:extLst>
                        <a:ext uri="{28A0092B-C50C-407E-A947-70E740481C1C}">
                          <a14:useLocalDpi xmlns:a14="http://schemas.microsoft.com/office/drawing/2010/main" val="0"/>
                        </a:ext>
                      </a:extLst>
                    </a:blip>
                    <a:stretch>
                      <a:fillRect/>
                    </a:stretch>
                  </pic:blipFill>
                  <pic:spPr>
                    <a:xfrm>
                      <a:off x="0" y="0"/>
                      <a:ext cx="4635028" cy="3727641"/>
                    </a:xfrm>
                    <a:prstGeom prst="rect">
                      <a:avLst/>
                    </a:prstGeom>
                  </pic:spPr>
                </pic:pic>
              </a:graphicData>
            </a:graphic>
          </wp:inline>
        </w:drawing>
      </w:r>
    </w:p>
    <w:p w14:paraId="1A9EA898" w14:textId="77777777" w:rsidR="002250B8" w:rsidRDefault="002250B8" w:rsidP="00A66A93"/>
    <w:p w14:paraId="4419EE24" w14:textId="27310DEA" w:rsidR="002250B8" w:rsidRDefault="002250B8" w:rsidP="009C3F7E">
      <w:pPr>
        <w:jc w:val="center"/>
      </w:pPr>
      <w:r>
        <w:t>(Imagem: Modelagem Conceitual do banco de dados do projeto)</w:t>
      </w:r>
    </w:p>
    <w:p w14:paraId="1FEF8295" w14:textId="3EA303D9" w:rsidR="002250B8" w:rsidRDefault="002250B8" w:rsidP="00A66A93"/>
    <w:p w14:paraId="0ED76D48" w14:textId="5C02776E" w:rsidR="002250B8" w:rsidRDefault="00C54103" w:rsidP="00A66A93">
      <w:r>
        <w:rPr>
          <w:noProof/>
          <w:lang w:eastAsia="pt-BR"/>
        </w:rPr>
        <mc:AlternateContent>
          <mc:Choice Requires="wps">
            <w:drawing>
              <wp:anchor distT="0" distB="0" distL="114300" distR="114300" simplePos="0" relativeHeight="251701760" behindDoc="0" locked="0" layoutInCell="1" allowOverlap="1" wp14:anchorId="54687357" wp14:editId="461DA400">
                <wp:simplePos x="0" y="0"/>
                <wp:positionH relativeFrom="margin">
                  <wp:posOffset>4082</wp:posOffset>
                </wp:positionH>
                <wp:positionV relativeFrom="paragraph">
                  <wp:posOffset>-4354</wp:posOffset>
                </wp:positionV>
                <wp:extent cx="1122218" cy="1122219"/>
                <wp:effectExtent l="0" t="0" r="20955" b="20955"/>
                <wp:wrapNone/>
                <wp:docPr id="64" name="Rosca 64"/>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214E0" id="Rosca 64" o:spid="_x0000_s1026" type="#_x0000_t23" style="position:absolute;margin-left:.3pt;margin-top:-.35pt;width:88.35pt;height:88.35pt;z-index:251701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" fillcolor="yellow" strokecolor="#243f60 [1604]" strokeweight="2pt">
                <w10:wrap anchorx="margin"/>
              </v:shape>
            </w:pict>
          </mc:Fallback>
        </mc:AlternateContent>
      </w:r>
      <w:r w:rsidR="00C07A86">
        <w:rPr>
          <w:noProof/>
          <w:lang w:eastAsia="pt-BR"/>
        </w:rPr>
        <w:drawing>
          <wp:inline distT="0" distB="0" distL="0" distR="0" wp14:anchorId="65AC9FC9" wp14:editId="55D232F6">
            <wp:extent cx="4727404" cy="383059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 lógico.png"/>
                    <pic:cNvPicPr/>
                  </pic:nvPicPr>
                  <pic:blipFill>
                    <a:blip r:embed="rId37">
                      <a:extLst>
                        <a:ext uri="{28A0092B-C50C-407E-A947-70E740481C1C}">
                          <a14:useLocalDpi xmlns:a14="http://schemas.microsoft.com/office/drawing/2010/main" val="0"/>
                        </a:ext>
                      </a:extLst>
                    </a:blip>
                    <a:stretch>
                      <a:fillRect/>
                    </a:stretch>
                  </pic:blipFill>
                  <pic:spPr>
                    <a:xfrm>
                      <a:off x="0" y="0"/>
                      <a:ext cx="4731786" cy="3834145"/>
                    </a:xfrm>
                    <a:prstGeom prst="rect">
                      <a:avLst/>
                    </a:prstGeom>
                  </pic:spPr>
                </pic:pic>
              </a:graphicData>
            </a:graphic>
          </wp:inline>
        </w:drawing>
      </w:r>
    </w:p>
    <w:p w14:paraId="12B7CDAF" w14:textId="25EE42AE" w:rsidR="002250B8" w:rsidRDefault="002250B8" w:rsidP="009C3F7E">
      <w:pPr>
        <w:jc w:val="center"/>
      </w:pPr>
      <w:r w:rsidRPr="009C3F7E">
        <w:rPr>
          <w:highlight w:val="yellow"/>
        </w:rPr>
        <w:lastRenderedPageBreak/>
        <w:t>(Imagem: Modelagem lógica do banco de dados do projeto)</w:t>
      </w:r>
    </w:p>
    <w:p w14:paraId="4080CEEC" w14:textId="48126CDD" w:rsidR="009C3F7E" w:rsidRDefault="009C3F7E" w:rsidP="009C3F7E">
      <w:pPr>
        <w:jc w:val="center"/>
      </w:pPr>
    </w:p>
    <w:p w14:paraId="05E72358" w14:textId="4BE01825" w:rsidR="009C3F7E" w:rsidRDefault="00C54103" w:rsidP="009C3F7E">
      <w:pPr>
        <w:jc w:val="left"/>
      </w:pPr>
      <w:r>
        <w:rPr>
          <w:noProof/>
          <w:lang w:eastAsia="pt-BR"/>
        </w:rPr>
        <mc:AlternateContent>
          <mc:Choice Requires="wps">
            <w:drawing>
              <wp:anchor distT="0" distB="0" distL="114300" distR="114300" simplePos="0" relativeHeight="251703808" behindDoc="0" locked="0" layoutInCell="1" allowOverlap="1" wp14:anchorId="6F0B0E5E" wp14:editId="16331E91">
                <wp:simplePos x="0" y="0"/>
                <wp:positionH relativeFrom="margin">
                  <wp:posOffset>4082</wp:posOffset>
                </wp:positionH>
                <wp:positionV relativeFrom="paragraph">
                  <wp:posOffset>4082</wp:posOffset>
                </wp:positionV>
                <wp:extent cx="1122218" cy="1122219"/>
                <wp:effectExtent l="0" t="0" r="20955" b="20955"/>
                <wp:wrapNone/>
                <wp:docPr id="65" name="Rosca 65"/>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6EFD92" id="Rosca 65" o:spid="_x0000_s1026" type="#_x0000_t23" style="position:absolute;margin-left:.3pt;margin-top:.3pt;width:88.35pt;height:88.35pt;z-index:251703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" fillcolor="yellow" strokecolor="#243f60 [1604]" strokeweight="2pt">
                <w10:wrap anchorx="margin"/>
              </v:shape>
            </w:pict>
          </mc:Fallback>
        </mc:AlternateContent>
      </w:r>
      <w:r w:rsidR="009C3F7E">
        <w:rPr>
          <w:noProof/>
          <w:lang w:eastAsia="pt-BR"/>
        </w:rPr>
        <w:drawing>
          <wp:inline distT="0" distB="0" distL="0" distR="0" wp14:anchorId="5D645017" wp14:editId="0F163347">
            <wp:extent cx="4829849" cy="3439005"/>
            <wp:effectExtent l="0" t="0" r="889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sico bd.PNG"/>
                    <pic:cNvPicPr/>
                  </pic:nvPicPr>
                  <pic:blipFill>
                    <a:blip r:embed="rId38">
                      <a:extLst>
                        <a:ext uri="{28A0092B-C50C-407E-A947-70E740481C1C}">
                          <a14:useLocalDpi xmlns:a14="http://schemas.microsoft.com/office/drawing/2010/main" val="0"/>
                        </a:ext>
                      </a:extLst>
                    </a:blip>
                    <a:stretch>
                      <a:fillRect/>
                    </a:stretch>
                  </pic:blipFill>
                  <pic:spPr>
                    <a:xfrm>
                      <a:off x="0" y="0"/>
                      <a:ext cx="4829849" cy="3439005"/>
                    </a:xfrm>
                    <a:prstGeom prst="rect">
                      <a:avLst/>
                    </a:prstGeom>
                  </pic:spPr>
                </pic:pic>
              </a:graphicData>
            </a:graphic>
          </wp:inline>
        </w:drawing>
      </w:r>
    </w:p>
    <w:p w14:paraId="7E3B1895" w14:textId="77777777" w:rsidR="009C3F7E" w:rsidRDefault="009C3F7E" w:rsidP="009C3F7E">
      <w:pPr>
        <w:jc w:val="center"/>
      </w:pPr>
      <w:r w:rsidRPr="009C3F7E">
        <w:rPr>
          <w:highlight w:val="yellow"/>
        </w:rPr>
        <w:t>(Imagem: Modelagem lógica do banco de dados do projeto)</w:t>
      </w:r>
    </w:p>
    <w:p w14:paraId="6131527B" w14:textId="77777777" w:rsidR="009C3F7E" w:rsidRDefault="009C3F7E" w:rsidP="009C3F7E">
      <w:pPr>
        <w:jc w:val="left"/>
      </w:pPr>
    </w:p>
    <w:p w14:paraId="3D385E23" w14:textId="77777777" w:rsidR="002250B8" w:rsidRDefault="002250B8" w:rsidP="00A66A93"/>
    <w:p w14:paraId="2121572D" w14:textId="77777777" w:rsidR="002250B8" w:rsidRDefault="002250B8" w:rsidP="00A66A93"/>
    <w:p w14:paraId="25FCB1A7" w14:textId="77777777" w:rsidR="00A66A93" w:rsidRDefault="00A66A93" w:rsidP="00A66A93">
      <w:pPr>
        <w:spacing w:line="240" w:lineRule="auto"/>
        <w:jc w:val="left"/>
        <w:rPr>
          <w:rFonts w:cs="Arial"/>
          <w:b/>
          <w:bCs/>
          <w:color w:val="000000"/>
        </w:rPr>
      </w:pPr>
    </w:p>
    <w:p w14:paraId="6A3817B3" w14:textId="77777777" w:rsidR="00E04392" w:rsidRDefault="00E04392" w:rsidP="00E04392"/>
    <w:p w14:paraId="115980D5" w14:textId="7FEA7DEC" w:rsidR="0002087B" w:rsidRDefault="00E04392" w:rsidP="00F40A22">
      <w:pPr>
        <w:pStyle w:val="Ttulo2"/>
        <w:jc w:val="left"/>
        <w:rPr>
          <w:b/>
        </w:rPr>
      </w:pPr>
      <w:bookmarkStart w:id="21" w:name="_Toc512519603"/>
      <w:r w:rsidRPr="0082331C">
        <w:rPr>
          <w:b/>
        </w:rPr>
        <w:t>Protótipo das telas, lógica e usabilidade</w:t>
      </w:r>
      <w:bookmarkEnd w:id="21"/>
    </w:p>
    <w:p w14:paraId="61EDD5FF" w14:textId="649B34C1" w:rsidR="00E32B29" w:rsidRDefault="00E32B29" w:rsidP="00E32B29"/>
    <w:p w14:paraId="3143C860" w14:textId="77777777" w:rsidR="00E32B29" w:rsidRPr="00E32B29" w:rsidRDefault="00E32B29" w:rsidP="00E32B29"/>
    <w:p w14:paraId="7F5A2DBA" w14:textId="77777777" w:rsidR="0082331C" w:rsidRDefault="0082331C" w:rsidP="0082331C">
      <w:r>
        <w:tab/>
        <w:t>Em nossa página inicial, o cliente irá se deparar com um resumo da nossa missão e do no objetivo como empresa. Caso ele queria conhecer sobre nosso posicionamento de marca, ele poderá acessar uma outra página clicando no botão “Saiba mais”</w:t>
      </w:r>
    </w:p>
    <w:p w14:paraId="77302F51" w14:textId="77777777" w:rsidR="00D817EF" w:rsidRDefault="00D817EF" w:rsidP="0002087B">
      <w:pPr>
        <w:spacing w:line="240" w:lineRule="auto"/>
        <w:jc w:val="center"/>
        <w:rPr>
          <w:rFonts w:cs="Arial"/>
          <w:b/>
          <w:bCs/>
          <w:noProof/>
          <w:color w:val="000000"/>
          <w:lang w:eastAsia="pt-BR"/>
        </w:rPr>
      </w:pPr>
    </w:p>
    <w:p w14:paraId="58A253A3" w14:textId="1073A8AC" w:rsidR="00D817EF" w:rsidRDefault="00D817EF" w:rsidP="0002087B">
      <w:pPr>
        <w:spacing w:line="240" w:lineRule="auto"/>
        <w:jc w:val="center"/>
        <w:rPr>
          <w:rFonts w:cs="Arial"/>
          <w:b/>
          <w:bCs/>
          <w:noProof/>
          <w:color w:val="000000"/>
          <w:lang w:eastAsia="pt-BR"/>
        </w:rPr>
      </w:pPr>
      <w:r>
        <w:rPr>
          <w:rFonts w:cs="Arial"/>
          <w:b/>
          <w:bCs/>
          <w:noProof/>
          <w:color w:val="000000"/>
          <w:lang w:eastAsia="pt-BR"/>
        </w:rPr>
        <w:lastRenderedPageBreak/>
        <w:drawing>
          <wp:inline distT="0" distB="0" distL="0" distR="0" wp14:anchorId="17411B58" wp14:editId="63B5F707">
            <wp:extent cx="5760720" cy="26301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cio1b.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630170"/>
                    </a:xfrm>
                    <a:prstGeom prst="rect">
                      <a:avLst/>
                    </a:prstGeom>
                  </pic:spPr>
                </pic:pic>
              </a:graphicData>
            </a:graphic>
          </wp:inline>
        </w:drawing>
      </w:r>
    </w:p>
    <w:p w14:paraId="401A907F" w14:textId="7BE50276" w:rsidR="0082331C" w:rsidRDefault="0082331C" w:rsidP="0002087B">
      <w:pPr>
        <w:spacing w:line="240" w:lineRule="auto"/>
        <w:jc w:val="center"/>
        <w:rPr>
          <w:rFonts w:cs="Arial"/>
          <w:b/>
          <w:bCs/>
          <w:noProof/>
          <w:color w:val="000000"/>
          <w:lang w:eastAsia="pt-BR"/>
        </w:rPr>
      </w:pPr>
    </w:p>
    <w:p w14:paraId="1B9C6CD2" w14:textId="482B21BA" w:rsidR="0082331C" w:rsidRDefault="0082331C" w:rsidP="0002087B">
      <w:pPr>
        <w:spacing w:line="240" w:lineRule="auto"/>
        <w:jc w:val="center"/>
        <w:rPr>
          <w:rFonts w:cs="Arial"/>
          <w:b/>
          <w:bCs/>
          <w:noProof/>
          <w:color w:val="000000"/>
          <w:lang w:eastAsia="pt-BR"/>
        </w:rPr>
      </w:pPr>
    </w:p>
    <w:p w14:paraId="39B9B06A" w14:textId="77777777" w:rsidR="0082331C" w:rsidRDefault="0082331C" w:rsidP="0002087B">
      <w:pPr>
        <w:spacing w:line="240" w:lineRule="auto"/>
        <w:jc w:val="center"/>
        <w:rPr>
          <w:rFonts w:cs="Arial"/>
          <w:b/>
          <w:bCs/>
          <w:noProof/>
          <w:color w:val="000000"/>
          <w:lang w:eastAsia="pt-BR"/>
        </w:rPr>
      </w:pPr>
    </w:p>
    <w:p w14:paraId="0A4E9589" w14:textId="600B383A" w:rsidR="00C00733" w:rsidRDefault="0082331C" w:rsidP="0082331C">
      <w:pPr>
        <w:spacing w:line="240" w:lineRule="auto"/>
        <w:rPr>
          <w:rFonts w:cs="Arial"/>
          <w:b/>
          <w:bCs/>
          <w:noProof/>
          <w:color w:val="000000"/>
          <w:lang w:eastAsia="pt-BR"/>
        </w:rPr>
      </w:pPr>
      <w:r>
        <w:rPr>
          <w:rFonts w:cs="Arial"/>
          <w:bCs/>
          <w:noProof/>
          <w:color w:val="000000"/>
          <w:lang w:eastAsia="pt-BR"/>
        </w:rPr>
        <w:tab/>
        <w:t>Clicando na aba “Produto”, o cliente será direcionado para a seção do nosso site que contém mais informaçoes sobre o funcionamento da solução PLANT.AI.</w:t>
      </w:r>
    </w:p>
    <w:p w14:paraId="314A8FEC" w14:textId="77777777" w:rsidR="0082331C" w:rsidRPr="00C00733" w:rsidRDefault="0082331C" w:rsidP="00C00733">
      <w:pPr>
        <w:spacing w:line="240" w:lineRule="auto"/>
        <w:jc w:val="left"/>
        <w:rPr>
          <w:rFonts w:cs="Arial"/>
          <w:bCs/>
          <w:noProof/>
          <w:color w:val="000000"/>
          <w:lang w:eastAsia="pt-BR"/>
        </w:rPr>
      </w:pPr>
    </w:p>
    <w:p w14:paraId="01F89E48" w14:textId="31C53153"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14:anchorId="1DFEFFE2" wp14:editId="1057A579">
            <wp:extent cx="5760720" cy="267525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cio2b.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14:paraId="7501F87E" w14:textId="77777777" w:rsidR="0082331C" w:rsidRDefault="0082331C" w:rsidP="0082331C">
      <w:pPr>
        <w:spacing w:line="240" w:lineRule="auto"/>
        <w:rPr>
          <w:rFonts w:cs="Arial"/>
          <w:b/>
          <w:bCs/>
          <w:noProof/>
          <w:color w:val="000000"/>
          <w:lang w:eastAsia="pt-BR"/>
        </w:rPr>
      </w:pPr>
    </w:p>
    <w:p w14:paraId="038F2D0D" w14:textId="62677ED7" w:rsidR="0082331C" w:rsidRDefault="0082331C" w:rsidP="0002087B">
      <w:pPr>
        <w:spacing w:line="240" w:lineRule="auto"/>
        <w:jc w:val="center"/>
        <w:rPr>
          <w:rFonts w:cs="Arial"/>
          <w:b/>
          <w:bCs/>
          <w:noProof/>
          <w:color w:val="000000"/>
          <w:lang w:eastAsia="pt-BR"/>
        </w:rPr>
      </w:pPr>
    </w:p>
    <w:p w14:paraId="3779F23F" w14:textId="612EFD33" w:rsidR="0082331C" w:rsidRDefault="0082331C" w:rsidP="0002087B">
      <w:pPr>
        <w:spacing w:line="240" w:lineRule="auto"/>
        <w:jc w:val="center"/>
        <w:rPr>
          <w:rFonts w:cs="Arial"/>
          <w:b/>
          <w:bCs/>
          <w:noProof/>
          <w:color w:val="000000"/>
          <w:lang w:eastAsia="pt-BR"/>
        </w:rPr>
      </w:pPr>
    </w:p>
    <w:p w14:paraId="3186762F" w14:textId="62B478E6" w:rsidR="0082331C" w:rsidRDefault="0082331C" w:rsidP="0002087B">
      <w:pPr>
        <w:spacing w:line="240" w:lineRule="auto"/>
        <w:jc w:val="center"/>
        <w:rPr>
          <w:rFonts w:cs="Arial"/>
          <w:b/>
          <w:bCs/>
          <w:noProof/>
          <w:color w:val="000000"/>
          <w:lang w:eastAsia="pt-BR"/>
        </w:rPr>
      </w:pPr>
      <w:r>
        <w:rPr>
          <w:noProof/>
          <w:lang w:eastAsia="pt-BR"/>
        </w:rPr>
        <mc:AlternateContent>
          <mc:Choice Requires="wps">
            <w:drawing>
              <wp:anchor distT="0" distB="0" distL="114300" distR="114300" simplePos="0" relativeHeight="251705856" behindDoc="0" locked="0" layoutInCell="1" allowOverlap="1" wp14:anchorId="6E96B1A7" wp14:editId="775D5944">
                <wp:simplePos x="0" y="0"/>
                <wp:positionH relativeFrom="margin">
                  <wp:posOffset>6462285</wp:posOffset>
                </wp:positionH>
                <wp:positionV relativeFrom="paragraph">
                  <wp:posOffset>1561597</wp:posOffset>
                </wp:positionV>
                <wp:extent cx="1122218" cy="1122219"/>
                <wp:effectExtent l="0" t="0" r="20955" b="20955"/>
                <wp:wrapNone/>
                <wp:docPr id="44" name="Rosca 44"/>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5C8F1" id="Rosca 44" o:spid="_x0000_s1026" type="#_x0000_t23" style="position:absolute;margin-left:508.85pt;margin-top:122.95pt;width:88.35pt;height:88.35pt;z-index:251705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" fillcolor="yellow" strokecolor="#243f60 [1604]" strokeweight="2pt">
                <w10:wrap anchorx="margin"/>
              </v:shape>
            </w:pict>
          </mc:Fallback>
        </mc:AlternateContent>
      </w:r>
    </w:p>
    <w:p w14:paraId="4CF8F68C" w14:textId="5688E87C" w:rsidR="0082331C" w:rsidRDefault="0082331C" w:rsidP="0082331C">
      <w:pPr>
        <w:spacing w:line="240" w:lineRule="auto"/>
        <w:rPr>
          <w:rFonts w:cs="Arial"/>
          <w:bCs/>
          <w:noProof/>
          <w:color w:val="000000"/>
          <w:lang w:eastAsia="pt-BR"/>
        </w:rPr>
      </w:pPr>
      <w:r>
        <w:rPr>
          <w:rFonts w:cs="Arial"/>
          <w:bCs/>
          <w:noProof/>
          <w:color w:val="000000"/>
          <w:lang w:eastAsia="pt-BR"/>
        </w:rPr>
        <w:t xml:space="preserve">Descendo mais a página , ou clicando na aba “Planos”, o cliente será direcionado para a seção do nosso site que contém informaçoes sobre nosso planos de assinatura e seus benefícios. </w:t>
      </w:r>
    </w:p>
    <w:p w14:paraId="179C553F" w14:textId="632B9C76" w:rsidR="0082331C" w:rsidRDefault="00352FF6"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14:anchorId="289935B2" wp14:editId="1B1E4199">
            <wp:extent cx="5760720" cy="2830195"/>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nos.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7FBF85FB" w14:textId="206ED937" w:rsidR="0082331C" w:rsidRDefault="0082331C" w:rsidP="0002087B">
      <w:pPr>
        <w:spacing w:line="240" w:lineRule="auto"/>
        <w:jc w:val="center"/>
        <w:rPr>
          <w:rFonts w:cs="Arial"/>
          <w:b/>
          <w:bCs/>
          <w:color w:val="000000"/>
        </w:rPr>
      </w:pPr>
    </w:p>
    <w:p w14:paraId="578FC661" w14:textId="77777777" w:rsidR="0082331C" w:rsidRDefault="0082331C" w:rsidP="0002087B">
      <w:pPr>
        <w:spacing w:line="240" w:lineRule="auto"/>
        <w:jc w:val="center"/>
        <w:rPr>
          <w:rFonts w:cs="Arial"/>
          <w:b/>
          <w:bCs/>
          <w:color w:val="000000"/>
        </w:rPr>
      </w:pPr>
    </w:p>
    <w:p w14:paraId="206C2673" w14:textId="77777777" w:rsidR="0082331C" w:rsidRDefault="0082331C" w:rsidP="0002087B">
      <w:pPr>
        <w:spacing w:line="240" w:lineRule="auto"/>
        <w:jc w:val="center"/>
        <w:rPr>
          <w:rFonts w:cs="Arial"/>
          <w:b/>
          <w:bCs/>
          <w:color w:val="000000"/>
        </w:rPr>
      </w:pPr>
    </w:p>
    <w:p w14:paraId="0F2B1CD8" w14:textId="023328E0" w:rsidR="0082331C" w:rsidRDefault="0082331C" w:rsidP="0082331C">
      <w:pPr>
        <w:spacing w:line="240" w:lineRule="auto"/>
        <w:rPr>
          <w:rFonts w:cs="Arial"/>
          <w:bCs/>
          <w:noProof/>
          <w:color w:val="000000"/>
          <w:lang w:eastAsia="pt-BR"/>
        </w:rPr>
      </w:pPr>
    </w:p>
    <w:p w14:paraId="7FB3CC9F" w14:textId="16EF32F6" w:rsidR="0082331C" w:rsidRDefault="0082331C" w:rsidP="0082331C">
      <w:pPr>
        <w:spacing w:line="240" w:lineRule="auto"/>
        <w:rPr>
          <w:rFonts w:cs="Arial"/>
          <w:bCs/>
          <w:color w:val="000000"/>
        </w:rPr>
      </w:pPr>
      <w:r>
        <w:rPr>
          <w:rFonts w:cs="Arial"/>
          <w:bCs/>
          <w:color w:val="000000"/>
        </w:rPr>
        <w:tab/>
        <w:t>Ainda na seç</w:t>
      </w:r>
      <w:r w:rsidR="00766116">
        <w:rPr>
          <w:rFonts w:cs="Arial"/>
          <w:bCs/>
          <w:color w:val="000000"/>
        </w:rPr>
        <w:t>ão de planos, se o cliente clicar no botão “Faça uma simulação”, ele será encaminhado para página onde poderá fazer simulações sobre quanto ele economizará se comprar nosso produto.</w:t>
      </w:r>
    </w:p>
    <w:p w14:paraId="7182D25E" w14:textId="77777777" w:rsidR="00766116" w:rsidRPr="0082331C" w:rsidRDefault="00766116" w:rsidP="0082331C">
      <w:pPr>
        <w:spacing w:line="240" w:lineRule="auto"/>
        <w:rPr>
          <w:rFonts w:cs="Arial"/>
          <w:bCs/>
          <w:color w:val="000000"/>
        </w:rPr>
      </w:pPr>
    </w:p>
    <w:p w14:paraId="67B0906E" w14:textId="2ABFAF13" w:rsidR="00D817EF" w:rsidRDefault="0082331C" w:rsidP="0002087B">
      <w:pPr>
        <w:spacing w:line="240" w:lineRule="auto"/>
        <w:jc w:val="center"/>
        <w:rPr>
          <w:rFonts w:cs="Arial"/>
          <w:b/>
          <w:bCs/>
          <w:color w:val="000000"/>
        </w:rPr>
      </w:pPr>
      <w:r>
        <w:rPr>
          <w:rFonts w:cs="Arial"/>
          <w:b/>
          <w:bCs/>
          <w:noProof/>
          <w:color w:val="000000"/>
          <w:lang w:eastAsia="pt-BR"/>
        </w:rPr>
        <w:drawing>
          <wp:inline distT="0" distB="0" distL="0" distR="0" wp14:anchorId="576C1430" wp14:editId="77753995">
            <wp:extent cx="5760720" cy="258635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586355"/>
                    </a:xfrm>
                    <a:prstGeom prst="rect">
                      <a:avLst/>
                    </a:prstGeom>
                  </pic:spPr>
                </pic:pic>
              </a:graphicData>
            </a:graphic>
          </wp:inline>
        </w:drawing>
      </w:r>
    </w:p>
    <w:p w14:paraId="3E42A808" w14:textId="55429277" w:rsidR="00766116" w:rsidRDefault="00766116" w:rsidP="00766116">
      <w:pPr>
        <w:spacing w:line="240" w:lineRule="auto"/>
        <w:rPr>
          <w:rFonts w:cs="Arial"/>
          <w:bCs/>
          <w:color w:val="000000"/>
        </w:rPr>
      </w:pPr>
    </w:p>
    <w:p w14:paraId="75F9CEDF" w14:textId="1DC0BD6A" w:rsidR="00766116" w:rsidRDefault="00766116" w:rsidP="00766116">
      <w:pPr>
        <w:spacing w:line="240" w:lineRule="auto"/>
        <w:rPr>
          <w:rFonts w:cs="Arial"/>
          <w:bCs/>
          <w:color w:val="000000"/>
        </w:rPr>
      </w:pPr>
    </w:p>
    <w:p w14:paraId="062F5012" w14:textId="24361E8C" w:rsidR="00766116" w:rsidRDefault="00766116" w:rsidP="00766116">
      <w:pPr>
        <w:spacing w:line="240" w:lineRule="auto"/>
        <w:rPr>
          <w:rFonts w:cs="Arial"/>
          <w:bCs/>
          <w:color w:val="000000"/>
        </w:rPr>
      </w:pPr>
    </w:p>
    <w:p w14:paraId="4B3EAAD0" w14:textId="76E428FE" w:rsidR="00766116" w:rsidRPr="00766116" w:rsidRDefault="00766116" w:rsidP="00766116">
      <w:pPr>
        <w:spacing w:line="240" w:lineRule="auto"/>
        <w:rPr>
          <w:rFonts w:cs="Arial"/>
          <w:bCs/>
          <w:color w:val="000000"/>
        </w:rPr>
      </w:pPr>
      <w:r>
        <w:rPr>
          <w:rFonts w:cs="Arial"/>
          <w:bCs/>
          <w:color w:val="000000"/>
        </w:rPr>
        <w:t xml:space="preserve">Na seção final da nossa página de </w:t>
      </w:r>
      <w:r w:rsidR="00CD0D8C">
        <w:rPr>
          <w:rFonts w:cs="Arial"/>
          <w:bCs/>
          <w:color w:val="000000"/>
        </w:rPr>
        <w:t>início</w:t>
      </w:r>
      <w:r>
        <w:rPr>
          <w:rFonts w:cs="Arial"/>
          <w:bCs/>
          <w:color w:val="000000"/>
        </w:rPr>
        <w:t xml:space="preserve">, </w:t>
      </w:r>
      <w:r w:rsidR="00CD0D8C">
        <w:rPr>
          <w:rFonts w:cs="Arial"/>
          <w:bCs/>
          <w:color w:val="000000"/>
        </w:rPr>
        <w:t>estão</w:t>
      </w:r>
      <w:r>
        <w:rPr>
          <w:rFonts w:cs="Arial"/>
          <w:bCs/>
          <w:color w:val="000000"/>
        </w:rPr>
        <w:t xml:space="preserve"> disponíveis as formas de comunicação nas quais </w:t>
      </w:r>
      <w:r w:rsidR="00CD0D8C">
        <w:rPr>
          <w:rFonts w:cs="Arial"/>
          <w:bCs/>
          <w:color w:val="000000"/>
        </w:rPr>
        <w:t>nossos clientes</w:t>
      </w:r>
      <w:r>
        <w:rPr>
          <w:rFonts w:cs="Arial"/>
          <w:bCs/>
          <w:color w:val="000000"/>
        </w:rPr>
        <w:t xml:space="preserve"> podem entrar em contanto conosco. Além de poder nos </w:t>
      </w:r>
      <w:r w:rsidR="00CD0D8C">
        <w:rPr>
          <w:rFonts w:cs="Arial"/>
          <w:bCs/>
          <w:color w:val="000000"/>
        </w:rPr>
        <w:t>encontrar</w:t>
      </w:r>
      <w:r>
        <w:rPr>
          <w:rFonts w:cs="Arial"/>
          <w:bCs/>
          <w:color w:val="000000"/>
        </w:rPr>
        <w:t xml:space="preserve"> nas redes sociais, ele tem a opção de nos contatar via </w:t>
      </w:r>
      <w:r w:rsidR="00CD0D8C">
        <w:rPr>
          <w:rFonts w:cs="Arial"/>
          <w:bCs/>
          <w:color w:val="000000"/>
        </w:rPr>
        <w:t>e-mail</w:t>
      </w:r>
      <w:r>
        <w:rPr>
          <w:rFonts w:cs="Arial"/>
          <w:bCs/>
          <w:color w:val="000000"/>
        </w:rPr>
        <w:t>, ou pessoalmente em nossa sede de operação.</w:t>
      </w:r>
    </w:p>
    <w:p w14:paraId="31B08300" w14:textId="01EEA1A4" w:rsidR="00766116" w:rsidRDefault="00766116" w:rsidP="0002087B">
      <w:pPr>
        <w:spacing w:line="240" w:lineRule="auto"/>
        <w:jc w:val="center"/>
        <w:rPr>
          <w:rFonts w:cs="Arial"/>
          <w:b/>
          <w:bCs/>
          <w:color w:val="000000"/>
        </w:rPr>
      </w:pPr>
    </w:p>
    <w:p w14:paraId="3ABBB79E" w14:textId="00AE19B3" w:rsidR="00766116" w:rsidRDefault="00352FF6"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14:anchorId="0E5EC1CB" wp14:editId="321C9356">
            <wp:extent cx="5760720" cy="25876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to.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587625"/>
                    </a:xfrm>
                    <a:prstGeom prst="rect">
                      <a:avLst/>
                    </a:prstGeom>
                  </pic:spPr>
                </pic:pic>
              </a:graphicData>
            </a:graphic>
          </wp:inline>
        </w:drawing>
      </w:r>
    </w:p>
    <w:p w14:paraId="7E54E714" w14:textId="74222997" w:rsidR="006408A4" w:rsidRDefault="006408A4" w:rsidP="006408A4">
      <w:pPr>
        <w:spacing w:line="240" w:lineRule="auto"/>
        <w:rPr>
          <w:rFonts w:cs="Arial"/>
          <w:b/>
          <w:bCs/>
          <w:color w:val="000000"/>
        </w:rPr>
      </w:pPr>
    </w:p>
    <w:p w14:paraId="5DA273C6" w14:textId="0687BBF3" w:rsidR="006408A4" w:rsidRDefault="006408A4" w:rsidP="006408A4">
      <w:pPr>
        <w:spacing w:line="240" w:lineRule="auto"/>
        <w:rPr>
          <w:rFonts w:cs="Arial"/>
          <w:b/>
          <w:bCs/>
          <w:color w:val="000000"/>
        </w:rPr>
      </w:pPr>
    </w:p>
    <w:p w14:paraId="204200EB" w14:textId="381C1179" w:rsidR="006408A4" w:rsidRDefault="006408A4" w:rsidP="006408A4">
      <w:pPr>
        <w:spacing w:line="240" w:lineRule="auto"/>
        <w:rPr>
          <w:rFonts w:cs="Arial"/>
          <w:b/>
          <w:bCs/>
          <w:color w:val="000000"/>
        </w:rPr>
      </w:pPr>
    </w:p>
    <w:p w14:paraId="27D72C65" w14:textId="77777777" w:rsidR="006408A4" w:rsidRDefault="006408A4" w:rsidP="006408A4">
      <w:pPr>
        <w:spacing w:line="240" w:lineRule="auto"/>
        <w:rPr>
          <w:rFonts w:cs="Arial"/>
          <w:b/>
          <w:bCs/>
          <w:color w:val="000000"/>
        </w:rPr>
      </w:pPr>
    </w:p>
    <w:p w14:paraId="7EC54E3A" w14:textId="269E983E" w:rsidR="0002087B" w:rsidRDefault="006408A4" w:rsidP="006408A4">
      <w:pPr>
        <w:spacing w:line="240" w:lineRule="auto"/>
        <w:rPr>
          <w:rFonts w:cs="Arial"/>
          <w:bCs/>
          <w:color w:val="000000"/>
        </w:rPr>
      </w:pPr>
      <w:r>
        <w:rPr>
          <w:rFonts w:cs="Arial"/>
          <w:bCs/>
          <w:color w:val="000000"/>
        </w:rPr>
        <w:tab/>
        <w:t>Outra aba disponível</w:t>
      </w:r>
      <w:r w:rsidR="00D345E8">
        <w:rPr>
          <w:rFonts w:cs="Arial"/>
          <w:bCs/>
          <w:color w:val="000000"/>
        </w:rPr>
        <w:t xml:space="preserve"> na página inicial, é a de </w:t>
      </w:r>
      <w:r w:rsidR="00CD0D8C">
        <w:rPr>
          <w:rFonts w:cs="Arial"/>
          <w:bCs/>
          <w:color w:val="000000"/>
        </w:rPr>
        <w:t>Login</w:t>
      </w:r>
      <w:r w:rsidR="00D345E8">
        <w:rPr>
          <w:rFonts w:cs="Arial"/>
          <w:bCs/>
          <w:color w:val="000000"/>
        </w:rPr>
        <w:t>. Seção onde o usuário precisará se logar para ter acesso aos dados de suas plantas.</w:t>
      </w:r>
    </w:p>
    <w:p w14:paraId="72774DEC" w14:textId="77777777" w:rsidR="00D345E8" w:rsidRPr="006408A4" w:rsidRDefault="00D345E8" w:rsidP="006408A4">
      <w:pPr>
        <w:spacing w:line="240" w:lineRule="auto"/>
        <w:rPr>
          <w:rFonts w:cs="Arial"/>
          <w:bCs/>
          <w:color w:val="000000"/>
        </w:rPr>
      </w:pPr>
    </w:p>
    <w:p w14:paraId="5ABC5669" w14:textId="3266ABD5" w:rsidR="0002087B" w:rsidRDefault="00D817EF" w:rsidP="0002087B">
      <w:pPr>
        <w:spacing w:line="240" w:lineRule="auto"/>
        <w:jc w:val="center"/>
        <w:rPr>
          <w:rFonts w:cs="Arial"/>
          <w:b/>
          <w:bCs/>
          <w:color w:val="000000"/>
        </w:rPr>
      </w:pPr>
      <w:r>
        <w:rPr>
          <w:rFonts w:cs="Arial"/>
          <w:b/>
          <w:bCs/>
          <w:noProof/>
          <w:color w:val="000000"/>
          <w:lang w:eastAsia="pt-BR"/>
        </w:rPr>
        <w:drawing>
          <wp:inline distT="0" distB="0" distL="0" distR="0" wp14:anchorId="4960BEB2" wp14:editId="0F7AF41E">
            <wp:extent cx="5760720" cy="26752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14:paraId="4D2B1279" w14:textId="35CCC39E" w:rsidR="00D345E8" w:rsidRDefault="00D345E8" w:rsidP="0002087B">
      <w:pPr>
        <w:spacing w:line="240" w:lineRule="auto"/>
        <w:jc w:val="center"/>
        <w:rPr>
          <w:rFonts w:cs="Arial"/>
          <w:b/>
          <w:bCs/>
          <w:color w:val="000000"/>
        </w:rPr>
      </w:pPr>
    </w:p>
    <w:p w14:paraId="0B795A0C" w14:textId="3711A775" w:rsidR="00D345E8" w:rsidRDefault="00D345E8" w:rsidP="0002087B">
      <w:pPr>
        <w:spacing w:line="240" w:lineRule="auto"/>
        <w:jc w:val="center"/>
        <w:rPr>
          <w:rFonts w:cs="Arial"/>
          <w:b/>
          <w:bCs/>
          <w:color w:val="000000"/>
        </w:rPr>
      </w:pPr>
    </w:p>
    <w:p w14:paraId="7FD5EDE4" w14:textId="007C37C3" w:rsidR="00D345E8" w:rsidRDefault="00D345E8" w:rsidP="0002087B">
      <w:pPr>
        <w:spacing w:line="240" w:lineRule="auto"/>
        <w:jc w:val="center"/>
        <w:rPr>
          <w:rFonts w:cs="Arial"/>
          <w:b/>
          <w:bCs/>
          <w:color w:val="000000"/>
        </w:rPr>
      </w:pPr>
    </w:p>
    <w:p w14:paraId="3873D436" w14:textId="1F45DD56" w:rsidR="00537F3F" w:rsidRPr="00537F3F" w:rsidRDefault="00537F3F" w:rsidP="00537F3F">
      <w:pPr>
        <w:spacing w:line="240" w:lineRule="auto"/>
        <w:jc w:val="left"/>
        <w:rPr>
          <w:rFonts w:cs="Arial"/>
          <w:bCs/>
          <w:color w:val="000000"/>
        </w:rPr>
      </w:pPr>
      <w:r>
        <w:rPr>
          <w:rFonts w:cs="Arial"/>
          <w:bCs/>
          <w:color w:val="000000"/>
        </w:rPr>
        <w:t xml:space="preserve">Se o usuário ainda não tiver uma conta criada em nosso site, ele poderá cria-la selecionando a opção “Não sou cadastro” na página de </w:t>
      </w:r>
      <w:r w:rsidR="00CD0D8C">
        <w:rPr>
          <w:rFonts w:cs="Arial"/>
          <w:bCs/>
          <w:color w:val="000000"/>
        </w:rPr>
        <w:t>Login</w:t>
      </w:r>
      <w:r>
        <w:rPr>
          <w:rFonts w:cs="Arial"/>
          <w:bCs/>
          <w:color w:val="000000"/>
        </w:rPr>
        <w:t xml:space="preserve">. </w:t>
      </w:r>
    </w:p>
    <w:p w14:paraId="75EA2384" w14:textId="73A68C8A" w:rsidR="00D817EF" w:rsidRDefault="00D817EF" w:rsidP="0002087B">
      <w:pPr>
        <w:spacing w:line="240" w:lineRule="auto"/>
        <w:jc w:val="center"/>
        <w:rPr>
          <w:rFonts w:cs="Arial"/>
          <w:b/>
          <w:bCs/>
          <w:color w:val="000000"/>
        </w:rPr>
      </w:pPr>
    </w:p>
    <w:p w14:paraId="576A73DB" w14:textId="5894764D" w:rsidR="00D817EF"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14:anchorId="528B3DC4" wp14:editId="789D5712">
            <wp:extent cx="5760720" cy="268414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dastro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684145"/>
                    </a:xfrm>
                    <a:prstGeom prst="rect">
                      <a:avLst/>
                    </a:prstGeom>
                  </pic:spPr>
                </pic:pic>
              </a:graphicData>
            </a:graphic>
          </wp:inline>
        </w:drawing>
      </w:r>
    </w:p>
    <w:p w14:paraId="3478917A" w14:textId="050079D2" w:rsidR="0002087B" w:rsidRPr="00336677" w:rsidRDefault="0002087B" w:rsidP="0002087B">
      <w:pPr>
        <w:spacing w:line="240" w:lineRule="auto"/>
        <w:jc w:val="center"/>
        <w:rPr>
          <w:rFonts w:cs="Arial"/>
          <w:b/>
          <w:bCs/>
          <w:color w:val="000000"/>
        </w:rPr>
      </w:pPr>
    </w:p>
    <w:p w14:paraId="0AEBF375" w14:textId="77777777" w:rsidR="00E04392" w:rsidRDefault="00E04392" w:rsidP="00A66A93">
      <w:pPr>
        <w:spacing w:line="240" w:lineRule="auto"/>
        <w:jc w:val="left"/>
        <w:rPr>
          <w:rFonts w:cs="Arial"/>
          <w:b/>
          <w:bCs/>
          <w:color w:val="000000"/>
        </w:rPr>
      </w:pPr>
    </w:p>
    <w:p w14:paraId="18E78096" w14:textId="77777777" w:rsidR="00E04392" w:rsidRDefault="00E04392" w:rsidP="00E04392"/>
    <w:p w14:paraId="043CACFF" w14:textId="77777777" w:rsidR="00E04392" w:rsidRPr="003C6156" w:rsidRDefault="00E04392" w:rsidP="00E04392">
      <w:pPr>
        <w:pStyle w:val="Ttulo2"/>
        <w:rPr>
          <w:b/>
          <w:highlight w:val="yellow"/>
        </w:rPr>
      </w:pPr>
      <w:bookmarkStart w:id="22" w:name="_Toc512519604"/>
      <w:r w:rsidRPr="003C6156">
        <w:rPr>
          <w:b/>
          <w:highlight w:val="yellow"/>
        </w:rPr>
        <w:t>Testes</w:t>
      </w:r>
      <w:bookmarkEnd w:id="22"/>
      <w:r w:rsidRPr="003C6156">
        <w:rPr>
          <w:b/>
          <w:highlight w:val="yellow"/>
        </w:rPr>
        <w:t xml:space="preserve"> </w:t>
      </w:r>
    </w:p>
    <w:p w14:paraId="26C57673" w14:textId="6D38CFA8" w:rsidR="00E04392" w:rsidRDefault="00032936" w:rsidP="00E04392">
      <w:r>
        <w:rPr>
          <w:noProof/>
          <w:lang w:eastAsia="pt-BR"/>
        </w:rPr>
        <mc:AlternateContent>
          <mc:Choice Requires="wps">
            <w:drawing>
              <wp:anchor distT="0" distB="0" distL="114300" distR="114300" simplePos="0" relativeHeight="251666944" behindDoc="0" locked="0" layoutInCell="1" allowOverlap="1" wp14:anchorId="24A11835" wp14:editId="653BF41D">
                <wp:simplePos x="0" y="0"/>
                <wp:positionH relativeFrom="margin">
                  <wp:align>center</wp:align>
                </wp:positionH>
                <wp:positionV relativeFrom="paragraph">
                  <wp:posOffset>199909</wp:posOffset>
                </wp:positionV>
                <wp:extent cx="1143000" cy="1059873"/>
                <wp:effectExtent l="0" t="0" r="0" b="0"/>
                <wp:wrapNone/>
                <wp:docPr id="32" name="Multiplicar 32"/>
                <wp:cNvGraphicFramePr/>
                <a:graphic xmlns:a="http://schemas.openxmlformats.org/drawingml/2006/main">
                  <a:graphicData uri="http://schemas.microsoft.com/office/word/2010/wordprocessingShape">
                    <wps:wsp>
                      <wps:cNvSpPr/>
                      <wps:spPr>
                        <a:xfrm>
                          <a:off x="0" y="0"/>
                          <a:ext cx="1143000" cy="1059873"/>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04D53" id="Multiplicar 32" o:spid="_x0000_s1026" style="position:absolute;margin-left:0;margin-top:15.75pt;width:90pt;height:83.45pt;z-index:251666944;visibility:visible;mso-wrap-style:square;mso-wrap-distance-left:9pt;mso-wrap-distance-top:0;mso-wrap-distance-right:9pt;mso-wrap-distance-bottom:0;mso-position-horizontal:center;mso-position-horizontal-relative:margin;mso-position-vertical:absolute;mso-position-vertical-relative:text;v-text-anchor:middle" coordsize="1143000,1059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" path="m189772,345950l359268,163160,571500,359956,783732,163160,953228,345950,754812,529937,953228,713923,783732,896713,571500,699917,359268,896713,189772,713923,388188,529937,189772,345950xe" fillcolor="red" strokecolor="#243f60 [1604]" strokeweight="2pt">
                <v:path arrowok="t" o:connecttype="custom" o:connectlocs="189772,345950;359268,163160;571500,359956;783732,163160;953228,345950;754812,529937;953228,713923;783732,896713;571500,699917;359268,896713;189772,713923;388188,529937;189772,345950" o:connectangles="0,0,0,0,0,0,0,0,0,0,0,0,0"/>
                <w10:wrap anchorx="margin"/>
              </v:shape>
            </w:pict>
          </mc:Fallback>
        </mc:AlternateContent>
      </w:r>
      <w:r w:rsidR="00E04392" w:rsidRPr="003C6156">
        <w:rPr>
          <w:highlight w:val="yellow"/>
        </w:rPr>
        <w:tab/>
        <w:t>A partir dos requisitos, apresentar o Test Case / Guia de Homologação da solução + evidências de teste</w:t>
      </w:r>
    </w:p>
    <w:p w14:paraId="3B10A1A7" w14:textId="28C6C9CF" w:rsidR="00A66A93" w:rsidRDefault="00A66A93" w:rsidP="00B30672">
      <w:pPr>
        <w:sectPr w:rsidR="00A66A93" w:rsidSect="00BD290D">
          <w:headerReference w:type="even" r:id="rId46"/>
          <w:headerReference w:type="default" r:id="rId47"/>
          <w:footerReference w:type="even" r:id="rId48"/>
          <w:footerReference w:type="default" r:id="rId49"/>
          <w:headerReference w:type="first" r:id="rId50"/>
          <w:footerReference w:type="first" r:id="rId51"/>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bookmarkEnd w:id="18"/>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Ttulo1"/>
      </w:pPr>
      <w:bookmarkStart w:id="23" w:name="_Toc512519605"/>
      <w:r>
        <w:lastRenderedPageBreak/>
        <w:t>implantação do projeto</w:t>
      </w:r>
      <w:bookmarkEnd w:id="23"/>
    </w:p>
    <w:p w14:paraId="359CDB91" w14:textId="77777777" w:rsidR="008F3EFD" w:rsidRDefault="008F3EFD" w:rsidP="008F3EFD"/>
    <w:p w14:paraId="5DA00C83" w14:textId="30F42A6A" w:rsidR="008F3EFD" w:rsidRDefault="008F3EFD" w:rsidP="008F3EFD">
      <w:pPr>
        <w:pStyle w:val="Ttulo2"/>
        <w:rPr>
          <w:b/>
        </w:rPr>
      </w:pPr>
      <w:bookmarkStart w:id="24" w:name="_Toc512519606"/>
      <w:r w:rsidRPr="00192CAB">
        <w:rPr>
          <w:b/>
        </w:rPr>
        <w:t>Manual de Instalação da solução</w:t>
      </w:r>
      <w:bookmarkEnd w:id="24"/>
      <w:r w:rsidRPr="00192CAB">
        <w:rPr>
          <w:b/>
        </w:rPr>
        <w:t xml:space="preserve"> </w:t>
      </w:r>
    </w:p>
    <w:p w14:paraId="1DF9232F" w14:textId="6852AEB8" w:rsidR="008F3EFD" w:rsidRDefault="009A0BA5" w:rsidP="008F3EFD">
      <w:r>
        <w:rPr>
          <w:noProof/>
          <w:lang w:eastAsia="pt-BR"/>
        </w:rPr>
        <w:drawing>
          <wp:anchor distT="0" distB="0" distL="114300" distR="114300" simplePos="0" relativeHeight="251693568" behindDoc="0" locked="0" layoutInCell="1" allowOverlap="1" wp14:anchorId="0A4DE7E8" wp14:editId="513D82E6">
            <wp:simplePos x="0" y="0"/>
            <wp:positionH relativeFrom="column">
              <wp:posOffset>-374844</wp:posOffset>
            </wp:positionH>
            <wp:positionV relativeFrom="paragraph">
              <wp:posOffset>4932459</wp:posOffset>
            </wp:positionV>
            <wp:extent cx="3066415" cy="2166620"/>
            <wp:effectExtent l="0" t="0" r="635" b="508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ágina 5.jpg"/>
                    <pic:cNvPicPr/>
                  </pic:nvPicPr>
                  <pic:blipFill>
                    <a:blip r:embed="rId52">
                      <a:extLst>
                        <a:ext uri="{28A0092B-C50C-407E-A947-70E740481C1C}">
                          <a14:useLocalDpi xmlns:a14="http://schemas.microsoft.com/office/drawing/2010/main" val="0"/>
                        </a:ext>
                      </a:extLst>
                    </a:blip>
                    <a:stretch>
                      <a:fillRect/>
                    </a:stretch>
                  </pic:blipFill>
                  <pic:spPr>
                    <a:xfrm>
                      <a:off x="0" y="0"/>
                      <a:ext cx="3066415" cy="216662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94592" behindDoc="0" locked="0" layoutInCell="1" allowOverlap="1" wp14:anchorId="01454799" wp14:editId="44F3A3D3">
            <wp:simplePos x="0" y="0"/>
            <wp:positionH relativeFrom="margin">
              <wp:posOffset>2885247</wp:posOffset>
            </wp:positionH>
            <wp:positionV relativeFrom="paragraph">
              <wp:posOffset>4932238</wp:posOffset>
            </wp:positionV>
            <wp:extent cx="3077210" cy="2174240"/>
            <wp:effectExtent l="0" t="0" r="8890" b="0"/>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ágina 6.jpg"/>
                    <pic:cNvPicPr/>
                  </pic:nvPicPr>
                  <pic:blipFill>
                    <a:blip r:embed="rId53">
                      <a:extLst>
                        <a:ext uri="{28A0092B-C50C-407E-A947-70E740481C1C}">
                          <a14:useLocalDpi xmlns:a14="http://schemas.microsoft.com/office/drawing/2010/main" val="0"/>
                        </a:ext>
                      </a:extLst>
                    </a:blip>
                    <a:stretch>
                      <a:fillRect/>
                    </a:stretch>
                  </pic:blipFill>
                  <pic:spPr>
                    <a:xfrm>
                      <a:off x="0" y="0"/>
                      <a:ext cx="3077210" cy="217424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88448" behindDoc="0" locked="0" layoutInCell="1" allowOverlap="1" wp14:anchorId="2FAEF3A6" wp14:editId="0EC8E0D3">
            <wp:simplePos x="0" y="0"/>
            <wp:positionH relativeFrom="margin">
              <wp:posOffset>2885440</wp:posOffset>
            </wp:positionH>
            <wp:positionV relativeFrom="paragraph">
              <wp:posOffset>250825</wp:posOffset>
            </wp:positionV>
            <wp:extent cx="3148330" cy="2224405"/>
            <wp:effectExtent l="0" t="0" r="0" b="4445"/>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ágina 2.jpg"/>
                    <pic:cNvPicPr/>
                  </pic:nvPicPr>
                  <pic:blipFill>
                    <a:blip r:embed="rId54">
                      <a:extLst>
                        <a:ext uri="{28A0092B-C50C-407E-A947-70E740481C1C}">
                          <a14:useLocalDpi xmlns:a14="http://schemas.microsoft.com/office/drawing/2010/main" val="0"/>
                        </a:ext>
                      </a:extLst>
                    </a:blip>
                    <a:stretch>
                      <a:fillRect/>
                    </a:stretch>
                  </pic:blipFill>
                  <pic:spPr>
                    <a:xfrm>
                      <a:off x="0" y="0"/>
                      <a:ext cx="3148330" cy="2224405"/>
                    </a:xfrm>
                    <a:prstGeom prst="rect">
                      <a:avLst/>
                    </a:prstGeom>
                  </pic:spPr>
                </pic:pic>
              </a:graphicData>
            </a:graphic>
            <wp14:sizeRelH relativeFrom="margin">
              <wp14:pctWidth>0</wp14:pctWidth>
            </wp14:sizeRelH>
            <wp14:sizeRelV relativeFrom="margin">
              <wp14:pctHeight>0</wp14:pctHeight>
            </wp14:sizeRelV>
          </wp:anchor>
        </w:drawing>
      </w:r>
      <w:r w:rsidR="00FA19AA">
        <w:rPr>
          <w:noProof/>
          <w:lang w:eastAsia="pt-BR"/>
        </w:rPr>
        <w:drawing>
          <wp:anchor distT="0" distB="0" distL="114300" distR="114300" simplePos="0" relativeHeight="251692544" behindDoc="0" locked="0" layoutInCell="1" allowOverlap="1" wp14:anchorId="0FB0765C" wp14:editId="6C3A9C17">
            <wp:simplePos x="0" y="0"/>
            <wp:positionH relativeFrom="margin">
              <wp:posOffset>2865589</wp:posOffset>
            </wp:positionH>
            <wp:positionV relativeFrom="paragraph">
              <wp:posOffset>2606233</wp:posOffset>
            </wp:positionV>
            <wp:extent cx="3134360" cy="2214245"/>
            <wp:effectExtent l="0" t="0" r="889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ágina 4.jpg"/>
                    <pic:cNvPicPr/>
                  </pic:nvPicPr>
                  <pic:blipFill>
                    <a:blip r:embed="rId55">
                      <a:extLst>
                        <a:ext uri="{28A0092B-C50C-407E-A947-70E740481C1C}">
                          <a14:useLocalDpi xmlns:a14="http://schemas.microsoft.com/office/drawing/2010/main" val="0"/>
                        </a:ext>
                      </a:extLst>
                    </a:blip>
                    <a:stretch>
                      <a:fillRect/>
                    </a:stretch>
                  </pic:blipFill>
                  <pic:spPr>
                    <a:xfrm>
                      <a:off x="0" y="0"/>
                      <a:ext cx="3134360" cy="2214245"/>
                    </a:xfrm>
                    <a:prstGeom prst="rect">
                      <a:avLst/>
                    </a:prstGeom>
                  </pic:spPr>
                </pic:pic>
              </a:graphicData>
            </a:graphic>
            <wp14:sizeRelH relativeFrom="margin">
              <wp14:pctWidth>0</wp14:pctWidth>
            </wp14:sizeRelH>
            <wp14:sizeRelV relativeFrom="margin">
              <wp14:pctHeight>0</wp14:pctHeight>
            </wp14:sizeRelV>
          </wp:anchor>
        </w:drawing>
      </w:r>
      <w:r w:rsidR="00FA19AA">
        <w:rPr>
          <w:noProof/>
          <w:lang w:eastAsia="pt-BR"/>
        </w:rPr>
        <w:drawing>
          <wp:anchor distT="0" distB="0" distL="114300" distR="114300" simplePos="0" relativeHeight="251691520" behindDoc="0" locked="0" layoutInCell="1" allowOverlap="1" wp14:anchorId="4EF4C7D7" wp14:editId="1BC0F8DF">
            <wp:simplePos x="0" y="0"/>
            <wp:positionH relativeFrom="column">
              <wp:posOffset>-375064</wp:posOffset>
            </wp:positionH>
            <wp:positionV relativeFrom="paragraph">
              <wp:posOffset>2576664</wp:posOffset>
            </wp:positionV>
            <wp:extent cx="3082290" cy="2178050"/>
            <wp:effectExtent l="0" t="0" r="3810" b="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ágina 3.jpg"/>
                    <pic:cNvPicPr/>
                  </pic:nvPicPr>
                  <pic:blipFill>
                    <a:blip r:embed="rId56">
                      <a:extLst>
                        <a:ext uri="{28A0092B-C50C-407E-A947-70E740481C1C}">
                          <a14:useLocalDpi xmlns:a14="http://schemas.microsoft.com/office/drawing/2010/main" val="0"/>
                        </a:ext>
                      </a:extLst>
                    </a:blip>
                    <a:stretch>
                      <a:fillRect/>
                    </a:stretch>
                  </pic:blipFill>
                  <pic:spPr>
                    <a:xfrm>
                      <a:off x="0" y="0"/>
                      <a:ext cx="3082290" cy="2178050"/>
                    </a:xfrm>
                    <a:prstGeom prst="rect">
                      <a:avLst/>
                    </a:prstGeom>
                  </pic:spPr>
                </pic:pic>
              </a:graphicData>
            </a:graphic>
            <wp14:sizeRelH relativeFrom="margin">
              <wp14:pctWidth>0</wp14:pctWidth>
            </wp14:sizeRelH>
            <wp14:sizeRelV relativeFrom="margin">
              <wp14:pctHeight>0</wp14:pctHeight>
            </wp14:sizeRelV>
          </wp:anchor>
        </w:drawing>
      </w:r>
      <w:r w:rsidR="00FA19AA">
        <w:rPr>
          <w:noProof/>
          <w:lang w:eastAsia="pt-BR"/>
        </w:rPr>
        <w:drawing>
          <wp:anchor distT="0" distB="0" distL="114300" distR="114300" simplePos="0" relativeHeight="251689472" behindDoc="0" locked="0" layoutInCell="1" allowOverlap="1" wp14:anchorId="3DFEA3A6" wp14:editId="1FBE1D09">
            <wp:simplePos x="0" y="0"/>
            <wp:positionH relativeFrom="column">
              <wp:posOffset>-404495</wp:posOffset>
            </wp:positionH>
            <wp:positionV relativeFrom="paragraph">
              <wp:posOffset>240665</wp:posOffset>
            </wp:positionV>
            <wp:extent cx="3122295" cy="2205990"/>
            <wp:effectExtent l="0" t="0" r="1905" b="381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ágina 1.jpg"/>
                    <pic:cNvPicPr/>
                  </pic:nvPicPr>
                  <pic:blipFill>
                    <a:blip r:embed="rId57">
                      <a:extLst>
                        <a:ext uri="{28A0092B-C50C-407E-A947-70E740481C1C}">
                          <a14:useLocalDpi xmlns:a14="http://schemas.microsoft.com/office/drawing/2010/main" val="0"/>
                        </a:ext>
                      </a:extLst>
                    </a:blip>
                    <a:stretch>
                      <a:fillRect/>
                    </a:stretch>
                  </pic:blipFill>
                  <pic:spPr>
                    <a:xfrm>
                      <a:off x="0" y="0"/>
                      <a:ext cx="3122295" cy="2205990"/>
                    </a:xfrm>
                    <a:prstGeom prst="rect">
                      <a:avLst/>
                    </a:prstGeom>
                  </pic:spPr>
                </pic:pic>
              </a:graphicData>
            </a:graphic>
            <wp14:sizeRelH relativeFrom="margin">
              <wp14:pctWidth>0</wp14:pctWidth>
            </wp14:sizeRelH>
            <wp14:sizeRelV relativeFrom="margin">
              <wp14:pctHeight>0</wp14:pctHeight>
            </wp14:sizeRelV>
          </wp:anchor>
        </w:drawing>
      </w:r>
    </w:p>
    <w:p w14:paraId="79C789ED" w14:textId="4F20B005" w:rsidR="008F3EFD" w:rsidRDefault="009A0BA5" w:rsidP="008F3EFD">
      <w:pPr>
        <w:pStyle w:val="Ttulo2"/>
        <w:rPr>
          <w:b/>
        </w:rPr>
      </w:pPr>
      <w:bookmarkStart w:id="25" w:name="_Toc512519607"/>
      <w:r>
        <w:rPr>
          <w:noProof/>
          <w:lang w:eastAsia="pt-BR"/>
        </w:rPr>
        <w:lastRenderedPageBreak/>
        <w:drawing>
          <wp:anchor distT="0" distB="0" distL="114300" distR="114300" simplePos="0" relativeHeight="251695616" behindDoc="0" locked="0" layoutInCell="1" allowOverlap="1" wp14:anchorId="095C39A2" wp14:editId="36070FAE">
            <wp:simplePos x="0" y="0"/>
            <wp:positionH relativeFrom="margin">
              <wp:align>right</wp:align>
            </wp:positionH>
            <wp:positionV relativeFrom="paragraph">
              <wp:posOffset>0</wp:posOffset>
            </wp:positionV>
            <wp:extent cx="3094355" cy="2186305"/>
            <wp:effectExtent l="0" t="0" r="0" b="4445"/>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ágina 7.jpg"/>
                    <pic:cNvPicPr/>
                  </pic:nvPicPr>
                  <pic:blipFill>
                    <a:blip r:embed="rId58">
                      <a:extLst>
                        <a:ext uri="{28A0092B-C50C-407E-A947-70E740481C1C}">
                          <a14:useLocalDpi xmlns:a14="http://schemas.microsoft.com/office/drawing/2010/main" val="0"/>
                        </a:ext>
                      </a:extLst>
                    </a:blip>
                    <a:stretch>
                      <a:fillRect/>
                    </a:stretch>
                  </pic:blipFill>
                  <pic:spPr>
                    <a:xfrm>
                      <a:off x="0" y="0"/>
                      <a:ext cx="3094355" cy="218630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690496" behindDoc="0" locked="0" layoutInCell="1" allowOverlap="1" wp14:anchorId="0BAF9C04" wp14:editId="0AC2824A">
            <wp:simplePos x="0" y="0"/>
            <wp:positionH relativeFrom="column">
              <wp:posOffset>-483870</wp:posOffset>
            </wp:positionH>
            <wp:positionV relativeFrom="paragraph">
              <wp:posOffset>3175</wp:posOffset>
            </wp:positionV>
            <wp:extent cx="3066415" cy="2166620"/>
            <wp:effectExtent l="0" t="0" r="635" b="508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ágina 8.jpg"/>
                    <pic:cNvPicPr/>
                  </pic:nvPicPr>
                  <pic:blipFill>
                    <a:blip r:embed="rId59">
                      <a:extLst>
                        <a:ext uri="{28A0092B-C50C-407E-A947-70E740481C1C}">
                          <a14:useLocalDpi xmlns:a14="http://schemas.microsoft.com/office/drawing/2010/main" val="0"/>
                        </a:ext>
                      </a:extLst>
                    </a:blip>
                    <a:stretch>
                      <a:fillRect/>
                    </a:stretch>
                  </pic:blipFill>
                  <pic:spPr>
                    <a:xfrm>
                      <a:off x="0" y="0"/>
                      <a:ext cx="3066415" cy="2166620"/>
                    </a:xfrm>
                    <a:prstGeom prst="rect">
                      <a:avLst/>
                    </a:prstGeom>
                  </pic:spPr>
                </pic:pic>
              </a:graphicData>
            </a:graphic>
            <wp14:sizeRelH relativeFrom="margin">
              <wp14:pctWidth>0</wp14:pctWidth>
            </wp14:sizeRelH>
            <wp14:sizeRelV relativeFrom="margin">
              <wp14:pctHeight>0</wp14:pctHeight>
            </wp14:sizeRelV>
          </wp:anchor>
        </w:drawing>
      </w:r>
      <w:r w:rsidR="008F3EFD" w:rsidRPr="00192CAB">
        <w:rPr>
          <w:b/>
        </w:rPr>
        <w:t>Processo de Atendimento e Suporte</w:t>
      </w:r>
      <w:bookmarkEnd w:id="25"/>
      <w:r w:rsidR="008F3EFD" w:rsidRPr="00192CAB">
        <w:rPr>
          <w:b/>
        </w:rPr>
        <w:t xml:space="preserve"> </w:t>
      </w:r>
    </w:p>
    <w:p w14:paraId="4E2BE98D" w14:textId="79D3D2CA" w:rsidR="0002087B" w:rsidRDefault="0002087B" w:rsidP="008F3EFD"/>
    <w:p w14:paraId="48BE1535" w14:textId="0D23618F" w:rsidR="00D54489" w:rsidRDefault="00B52F1D" w:rsidP="008F3EFD">
      <w:r>
        <w:tab/>
        <w:t xml:space="preserve">Usamos como ferramenta de suporte </w:t>
      </w:r>
      <w:r w:rsidR="003C6156">
        <w:t xml:space="preserve">ao cliente </w:t>
      </w:r>
      <w:r>
        <w:t xml:space="preserve">o </w:t>
      </w:r>
      <w:r w:rsidRPr="00B52F1D">
        <w:rPr>
          <w:i/>
        </w:rPr>
        <w:t>TomTicket</w:t>
      </w:r>
      <w:r w:rsidR="003C6156">
        <w:rPr>
          <w:i/>
        </w:rPr>
        <w:t>.</w:t>
      </w:r>
      <w:r w:rsidR="003C6156">
        <w:t xml:space="preserve"> </w:t>
      </w:r>
      <w:r w:rsidR="00D54489">
        <w:t xml:space="preserve">Uma ferramenta de suporte online que nos possibilita atender nossos clientes através de um chat no nosso site. No site institucional da empresa, há uma seção de “Atendimento Online” onde o cliente </w:t>
      </w:r>
      <w:r w:rsidR="003C6156">
        <w:t xml:space="preserve">pode solicitar ajuda à um dos nossos funcionários da central de atendimento. </w:t>
      </w:r>
    </w:p>
    <w:p w14:paraId="0EB33634" w14:textId="2C0006B8" w:rsidR="003C6156" w:rsidRDefault="00D54489" w:rsidP="008F3EFD">
      <w:r>
        <w:tab/>
      </w:r>
      <w:r w:rsidR="003C6156">
        <w:t xml:space="preserve">Assim que é iniciada a conversa, o usuário seleciona entre as opções “Incidente”, caso ele tenha algum </w:t>
      </w:r>
      <w:r w:rsidR="00196ECD">
        <w:t>problema físico no produto</w:t>
      </w:r>
      <w:r w:rsidR="003C6156">
        <w:t xml:space="preserve"> </w:t>
      </w:r>
      <w:r w:rsidR="00196ECD">
        <w:t xml:space="preserve">ou pane na sua seção de usuário no site, e “Requisição” caso ele queria tirar alguma </w:t>
      </w:r>
      <w:r>
        <w:t>dúvida</w:t>
      </w:r>
      <w:r w:rsidR="00196ECD">
        <w:t xml:space="preserve"> ou fazer alguma sugestão.</w:t>
      </w:r>
    </w:p>
    <w:p w14:paraId="7EA29A1B" w14:textId="1F227CD8" w:rsidR="00196ECD" w:rsidRDefault="00196ECD" w:rsidP="008F3EFD">
      <w:r>
        <w:tab/>
        <w:t xml:space="preserve">A partir do detalhamento e da classificação da ocorrência, </w:t>
      </w:r>
      <w:r w:rsidR="00D54489">
        <w:t>iremos responder</w:t>
      </w:r>
      <w:r>
        <w:t xml:space="preserve"> o usuário de acordo com </w:t>
      </w:r>
      <w:r w:rsidR="00D54489">
        <w:t>a gravidade</w:t>
      </w:r>
      <w:r>
        <w:t xml:space="preserve"> </w:t>
      </w:r>
      <w:r w:rsidR="00D54489">
        <w:t>da sua requisição</w:t>
      </w:r>
      <w:r>
        <w:t xml:space="preserve">. Temos </w:t>
      </w:r>
      <w:r w:rsidR="00D54489">
        <w:t>dois</w:t>
      </w:r>
      <w:r>
        <w:t xml:space="preserve"> níveis de suporte: o de 1º nível</w:t>
      </w:r>
      <w:r w:rsidR="00D54489">
        <w:t xml:space="preserve"> que trata</w:t>
      </w:r>
      <w:r>
        <w:t xml:space="preserve"> </w:t>
      </w:r>
      <w:r w:rsidR="00D54489">
        <w:t>de</w:t>
      </w:r>
      <w:r>
        <w:t xml:space="preserve"> requisições e </w:t>
      </w:r>
      <w:r w:rsidR="00D54489">
        <w:t xml:space="preserve">dúvidas frequentes – nosso SAC; e o 2º nível para questões que demandam mais tempo para resolução – Departamento de suporte </w:t>
      </w:r>
      <w:r w:rsidR="00CD0D8C">
        <w:t>à</w:t>
      </w:r>
      <w:r w:rsidR="00D54489">
        <w:t xml:space="preserve"> aplicação.</w:t>
      </w:r>
    </w:p>
    <w:p w14:paraId="40FC4D41" w14:textId="0A410C27" w:rsidR="00867FB4" w:rsidRDefault="00D54489" w:rsidP="008F3EFD">
      <w:r>
        <w:tab/>
        <w:t xml:space="preserve">Toda a comunicação com o cliente é gravada, e toda alteração </w:t>
      </w:r>
      <w:r w:rsidR="00867FB4">
        <w:t xml:space="preserve">em sua conta é </w:t>
      </w:r>
      <w:r>
        <w:t>registrada em nossos arquivos visando para otimizar o atendimento</w:t>
      </w:r>
      <w:r w:rsidR="00867FB4">
        <w:t>,</w:t>
      </w:r>
      <w:r>
        <w:t xml:space="preserve"> em caso </w:t>
      </w:r>
      <w:r w:rsidR="00867FB4">
        <w:t>de requisições</w:t>
      </w:r>
      <w:r>
        <w:t xml:space="preserve"> futura</w:t>
      </w:r>
      <w:r w:rsidR="00867FB4">
        <w:t xml:space="preserve">s. </w:t>
      </w:r>
    </w:p>
    <w:p w14:paraId="4BBC1315" w14:textId="7F99FF7B" w:rsidR="00867FB4" w:rsidRDefault="00867FB4" w:rsidP="008F3EFD">
      <w:r>
        <w:t xml:space="preserve">Em nosso site também é disponível nosso e-mail do nosso departamento de suporte: </w:t>
      </w:r>
      <w:hyperlink r:id="rId60" w:history="1">
        <w:r w:rsidR="00537F3F" w:rsidRPr="00542CD2">
          <w:rPr>
            <w:rStyle w:val="Hyperlink"/>
          </w:rPr>
          <w:t>suporte@plant.ai.com.br</w:t>
        </w:r>
      </w:hyperlink>
    </w:p>
    <w:p w14:paraId="4E55D85D" w14:textId="669E7C2C" w:rsidR="00537F3F" w:rsidRDefault="00537F3F" w:rsidP="008F3EFD"/>
    <w:p w14:paraId="690E8D42" w14:textId="77777777" w:rsidR="00537F3F" w:rsidRPr="003C6156" w:rsidRDefault="00537F3F" w:rsidP="008F3EFD"/>
    <w:p w14:paraId="3ABC6615" w14:textId="3ED46C21" w:rsidR="0002087B" w:rsidRDefault="0002087B" w:rsidP="008F3EFD">
      <w:r>
        <w:rPr>
          <w:noProof/>
          <w:lang w:eastAsia="pt-BR"/>
        </w:rPr>
        <w:lastRenderedPageBreak/>
        <w:drawing>
          <wp:inline distT="0" distB="0" distL="0" distR="0" wp14:anchorId="764506B4" wp14:editId="6DA98937">
            <wp:extent cx="4908176" cy="3447409"/>
            <wp:effectExtent l="0" t="0" r="6985"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Incidentes-transarent.png"/>
                    <pic:cNvPicPr/>
                  </pic:nvPicPr>
                  <pic:blipFill>
                    <a:blip r:embed="rId61">
                      <a:extLst>
                        <a:ext uri="{28A0092B-C50C-407E-A947-70E740481C1C}">
                          <a14:useLocalDpi xmlns:a14="http://schemas.microsoft.com/office/drawing/2010/main" val="0"/>
                        </a:ext>
                      </a:extLst>
                    </a:blip>
                    <a:stretch>
                      <a:fillRect/>
                    </a:stretch>
                  </pic:blipFill>
                  <pic:spPr>
                    <a:xfrm>
                      <a:off x="0" y="0"/>
                      <a:ext cx="4912965" cy="3450773"/>
                    </a:xfrm>
                    <a:prstGeom prst="rect">
                      <a:avLst/>
                    </a:prstGeom>
                  </pic:spPr>
                </pic:pic>
              </a:graphicData>
            </a:graphic>
          </wp:inline>
        </w:drawing>
      </w:r>
    </w:p>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0BF8A112" w:rsidR="00B424CD" w:rsidRDefault="0002087B" w:rsidP="000C07FE">
      <w:pPr>
        <w:rPr>
          <w:noProof/>
        </w:rPr>
      </w:pPr>
      <w:r>
        <w:rPr>
          <w:noProof/>
          <w:lang w:eastAsia="pt-BR"/>
        </w:rPr>
        <w:drawing>
          <wp:inline distT="0" distB="0" distL="0" distR="0" wp14:anchorId="32D9782E" wp14:editId="5BE45BA5">
            <wp:extent cx="4951640" cy="4625788"/>
            <wp:effectExtent l="0" t="0" r="190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uxograma-Requisições.png"/>
                    <pic:cNvPicPr/>
                  </pic:nvPicPr>
                  <pic:blipFill>
                    <a:blip r:embed="rId62">
                      <a:extLst>
                        <a:ext uri="{28A0092B-C50C-407E-A947-70E740481C1C}">
                          <a14:useLocalDpi xmlns:a14="http://schemas.microsoft.com/office/drawing/2010/main" val="0"/>
                        </a:ext>
                      </a:extLst>
                    </a:blip>
                    <a:stretch>
                      <a:fillRect/>
                    </a:stretch>
                  </pic:blipFill>
                  <pic:spPr>
                    <a:xfrm>
                      <a:off x="0" y="0"/>
                      <a:ext cx="4955272" cy="4629181"/>
                    </a:xfrm>
                    <a:prstGeom prst="rect">
                      <a:avLst/>
                    </a:prstGeom>
                  </pic:spPr>
                </pic:pic>
              </a:graphicData>
            </a:graphic>
          </wp:inline>
        </w:drawing>
      </w:r>
    </w:p>
    <w:p w14:paraId="5C47DAD9" w14:textId="3C9FAC33" w:rsidR="00537F3F" w:rsidRDefault="00E32B29" w:rsidP="000C07FE">
      <w:pPr>
        <w:rPr>
          <w:noProof/>
        </w:rPr>
      </w:pPr>
      <w:r>
        <w:rPr>
          <w:noProof/>
          <w:lang w:eastAsia="pt-BR"/>
        </w:rPr>
        <w:lastRenderedPageBreak/>
        <mc:AlternateContent>
          <mc:Choice Requires="wps">
            <w:drawing>
              <wp:anchor distT="0" distB="0" distL="114300" distR="114300" simplePos="0" relativeHeight="251721216" behindDoc="0" locked="0" layoutInCell="1" allowOverlap="1" wp14:anchorId="549DEF47" wp14:editId="49F14CF6">
                <wp:simplePos x="0" y="0"/>
                <wp:positionH relativeFrom="margin">
                  <wp:posOffset>-5097</wp:posOffset>
                </wp:positionH>
                <wp:positionV relativeFrom="paragraph">
                  <wp:posOffset>-5097</wp:posOffset>
                </wp:positionV>
                <wp:extent cx="1122218" cy="1122219"/>
                <wp:effectExtent l="0" t="0" r="20955" b="20955"/>
                <wp:wrapNone/>
                <wp:docPr id="69" name="Rosca 69"/>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8BE41" id="Rosca 69" o:spid="_x0000_s1026" type="#_x0000_t23" style="position:absolute;margin-left:-.4pt;margin-top:-.4pt;width:88.35pt;height:88.35pt;z-index:251721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" fillcolor="yellow" strokecolor="#243f60 [1604]" strokeweight="2pt">
                <w10:wrap anchorx="margin"/>
              </v:shape>
            </w:pict>
          </mc:Fallback>
        </mc:AlternateContent>
      </w:r>
      <w:r w:rsidR="00537F3F">
        <w:rPr>
          <w:noProof/>
          <w:lang w:eastAsia="pt-BR"/>
        </w:rPr>
        <w:drawing>
          <wp:inline distT="0" distB="0" distL="0" distR="0" wp14:anchorId="65661B07" wp14:editId="1927BEFA">
            <wp:extent cx="4829849" cy="3439005"/>
            <wp:effectExtent l="0" t="0" r="889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sico bd.PNG"/>
                    <pic:cNvPicPr/>
                  </pic:nvPicPr>
                  <pic:blipFill>
                    <a:blip r:embed="rId38">
                      <a:extLst>
                        <a:ext uri="{28A0092B-C50C-407E-A947-70E740481C1C}">
                          <a14:useLocalDpi xmlns:a14="http://schemas.microsoft.com/office/drawing/2010/main" val="0"/>
                        </a:ext>
                      </a:extLst>
                    </a:blip>
                    <a:stretch>
                      <a:fillRect/>
                    </a:stretch>
                  </pic:blipFill>
                  <pic:spPr>
                    <a:xfrm>
                      <a:off x="0" y="0"/>
                      <a:ext cx="4829849" cy="3439005"/>
                    </a:xfrm>
                    <a:prstGeom prst="rect">
                      <a:avLst/>
                    </a:prstGeom>
                  </pic:spPr>
                </pic:pic>
              </a:graphicData>
            </a:graphic>
          </wp:inline>
        </w:drawing>
      </w:r>
    </w:p>
    <w:p w14:paraId="469205DB" w14:textId="34618872" w:rsidR="00370E34" w:rsidRDefault="0002087B" w:rsidP="00B13803">
      <w:pPr>
        <w:rPr>
          <w:noProof/>
        </w:rPr>
        <w:sectPr w:rsidR="00370E34" w:rsidSect="00BD290D">
          <w:headerReference w:type="default" r:id="rId63"/>
          <w:footerReference w:type="default" r:id="rId64"/>
          <w:headerReference w:type="first" r:id="rId65"/>
          <w:footerReference w:type="first" r:id="rId66"/>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rPr>
        <w:t xml:space="preserve">           </w:t>
      </w:r>
    </w:p>
    <w:p w14:paraId="6AF77C18" w14:textId="77777777" w:rsidR="00370E34" w:rsidRDefault="000E73F6"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2613047"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14:paraId="1DFCDF8D" w14:textId="43CFA8BC" w:rsidR="00573DD1" w:rsidRPr="00192CAB" w:rsidRDefault="00573DD1" w:rsidP="00573DD1">
      <w:pPr>
        <w:pStyle w:val="Ttulo2"/>
        <w:rPr>
          <w:b/>
        </w:rPr>
      </w:pPr>
      <w:bookmarkStart w:id="30" w:name="_Toc512519609"/>
      <w:r w:rsidRPr="00192CAB">
        <w:rPr>
          <w:b/>
        </w:rPr>
        <w:t>resultados</w:t>
      </w:r>
      <w:bookmarkEnd w:id="30"/>
      <w:r w:rsidRPr="00192CAB">
        <w:rPr>
          <w:b/>
        </w:rPr>
        <w:t xml:space="preserve"> </w:t>
      </w:r>
      <w:r w:rsidR="00E32B29">
        <w:rPr>
          <w:noProof/>
          <w:lang w:eastAsia="pt-BR"/>
        </w:rPr>
        <mc:AlternateContent>
          <mc:Choice Requires="wps">
            <w:drawing>
              <wp:anchor distT="0" distB="0" distL="114300" distR="114300" simplePos="0" relativeHeight="251723264" behindDoc="0" locked="0" layoutInCell="1" allowOverlap="1" wp14:anchorId="10890EE3" wp14:editId="750CE517">
                <wp:simplePos x="0" y="0"/>
                <wp:positionH relativeFrom="margin">
                  <wp:posOffset>0</wp:posOffset>
                </wp:positionH>
                <wp:positionV relativeFrom="paragraph">
                  <wp:posOffset>-635</wp:posOffset>
                </wp:positionV>
                <wp:extent cx="1122218" cy="1122219"/>
                <wp:effectExtent l="0" t="0" r="20955" b="20955"/>
                <wp:wrapNone/>
                <wp:docPr id="70" name="Rosca 70"/>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96985" id="Rosca 70" o:spid="_x0000_s1026" type="#_x0000_t23" style="position:absolute;margin-left:0;margin-top:-.05pt;width:88.35pt;height:88.35pt;z-index:251723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" fillcolor="yellow" strokecolor="#243f60 [1604]" strokeweight="2pt">
                <w10:wrap anchorx="margin"/>
              </v:shape>
            </w:pict>
          </mc:Fallback>
        </mc:AlternateContent>
      </w:r>
    </w:p>
    <w:p w14:paraId="0918D887" w14:textId="1288F698" w:rsidR="00573DD1" w:rsidRDefault="00573DD1" w:rsidP="00573DD1">
      <w:r w:rsidRPr="004B1208">
        <w:tab/>
      </w:r>
      <w:r w:rsidRPr="00573DD1">
        <w:t>Cumprimento dos requisitos, performance, usabilidade</w:t>
      </w:r>
      <w:r w:rsidR="00CD4ECA">
        <w:t>.</w:t>
      </w:r>
      <w:r w:rsidR="00032936" w:rsidRPr="00032936">
        <w:rPr>
          <w:noProof/>
          <w:lang w:eastAsia="pt-BR"/>
        </w:rPr>
        <w:t xml:space="preserve"> </w:t>
      </w:r>
    </w:p>
    <w:p w14:paraId="36261959" w14:textId="3190AF82" w:rsidR="00036EB7" w:rsidRDefault="00036EB7" w:rsidP="00573DD1"/>
    <w:p w14:paraId="3A2665C9" w14:textId="4060D021" w:rsidR="00036EB7" w:rsidRDefault="00036EB7" w:rsidP="00573DD1">
      <w:r>
        <w:tab/>
        <w:t>Conseguimos cumprir 100% do</w:t>
      </w:r>
      <w:r w:rsidR="00C15F8B">
        <w:t>s requisitos</w:t>
      </w:r>
      <w:r>
        <w:t xml:space="preserve"> Product </w:t>
      </w:r>
      <w:r w:rsidR="00C15F8B">
        <w:t>backlog</w:t>
      </w:r>
      <w:r>
        <w:t xml:space="preserve"> no </w:t>
      </w:r>
      <w:r w:rsidR="00C15F8B">
        <w:t xml:space="preserve">período de </w:t>
      </w:r>
      <w:r>
        <w:t xml:space="preserve">tempo proposto. </w:t>
      </w:r>
      <w:r w:rsidR="00025496">
        <w:t>O</w:t>
      </w:r>
      <w:r w:rsidR="00537F3F">
        <w:t xml:space="preserve"> site está disponível </w:t>
      </w:r>
      <w:r w:rsidR="00025496">
        <w:t xml:space="preserve">em rede, </w:t>
      </w:r>
      <w:r w:rsidR="00537F3F">
        <w:t>o banco de dados já est</w:t>
      </w:r>
      <w:r w:rsidR="00025496">
        <w:t xml:space="preserve">á na nuvem, e a integração do Azure com o </w:t>
      </w:r>
      <w:r w:rsidR="00CD0D8C">
        <w:t>Nodes</w:t>
      </w:r>
      <w:r w:rsidR="00025496">
        <w:t xml:space="preserve"> está realizada.</w:t>
      </w:r>
    </w:p>
    <w:p w14:paraId="2FEDA04E" w14:textId="331673E5" w:rsidR="00025496" w:rsidRDefault="00E32B29" w:rsidP="00573DD1">
      <w:r>
        <w:rPr>
          <w:noProof/>
          <w:lang w:eastAsia="pt-BR"/>
        </w:rPr>
        <mc:AlternateContent>
          <mc:Choice Requires="wps">
            <w:drawing>
              <wp:anchor distT="0" distB="0" distL="114300" distR="114300" simplePos="0" relativeHeight="251725312" behindDoc="0" locked="0" layoutInCell="1" allowOverlap="1" wp14:anchorId="790A8666" wp14:editId="2BD10012">
                <wp:simplePos x="0" y="0"/>
                <wp:positionH relativeFrom="margin">
                  <wp:posOffset>4547287</wp:posOffset>
                </wp:positionH>
                <wp:positionV relativeFrom="paragraph">
                  <wp:posOffset>502697</wp:posOffset>
                </wp:positionV>
                <wp:extent cx="1122218" cy="1122219"/>
                <wp:effectExtent l="0" t="0" r="20955" b="20955"/>
                <wp:wrapNone/>
                <wp:docPr id="71" name="Rosca 71"/>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A6484" id="Rosca 71" o:spid="_x0000_s1026" type="#_x0000_t23" style="position:absolute;margin-left:358.05pt;margin-top:39.6pt;width:88.35pt;height:88.35pt;z-index:251725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" fillcolor="yellow" strokecolor="#243f60 [1604]" strokeweight="2pt">
                <w10:wrap anchorx="margin"/>
              </v:shape>
            </w:pict>
          </mc:Fallback>
        </mc:AlternateContent>
      </w:r>
      <w:r w:rsidR="00025496">
        <w:tab/>
        <w:t xml:space="preserve">Nossa solução está funcional, e cumpre com </w:t>
      </w:r>
      <w:r w:rsidR="00F40A22">
        <w:t xml:space="preserve">o que, nós como equipe, nos propomos a fazer. </w:t>
      </w:r>
      <w:r w:rsidR="00025496">
        <w:t xml:space="preserve"> </w:t>
      </w:r>
    </w:p>
    <w:p w14:paraId="19375E47" w14:textId="715CA9A9" w:rsidR="00573DD1" w:rsidRDefault="00573DD1" w:rsidP="00573DD1">
      <w:pPr>
        <w:spacing w:line="240" w:lineRule="auto"/>
        <w:jc w:val="left"/>
        <w:rPr>
          <w:rFonts w:cs="Arial"/>
          <w:b/>
          <w:bCs/>
          <w:color w:val="000000"/>
        </w:rPr>
      </w:pPr>
    </w:p>
    <w:p w14:paraId="7C289C36" w14:textId="332BD1A5" w:rsidR="00573DD1" w:rsidRDefault="00573DD1" w:rsidP="00573DD1"/>
    <w:p w14:paraId="3CFDBC54" w14:textId="1F0E4D3A" w:rsidR="00573DD1" w:rsidRPr="00192CAB" w:rsidRDefault="00573DD1" w:rsidP="00573DD1">
      <w:pPr>
        <w:pStyle w:val="Ttulo2"/>
        <w:rPr>
          <w:b/>
        </w:rPr>
      </w:pPr>
      <w:bookmarkStart w:id="31" w:name="_Toc512519610"/>
      <w:r w:rsidRPr="00192CAB">
        <w:rPr>
          <w:b/>
        </w:rPr>
        <w:t>Processo de aprendizado com o projeto</w:t>
      </w:r>
      <w:bookmarkEnd w:id="31"/>
      <w:r w:rsidRPr="00192CAB">
        <w:rPr>
          <w:b/>
        </w:rPr>
        <w:t xml:space="preserve"> </w:t>
      </w:r>
    </w:p>
    <w:p w14:paraId="0D703E0E" w14:textId="6DA1B185" w:rsidR="00025496" w:rsidRDefault="00573DD1" w:rsidP="00573DD1">
      <w:pPr>
        <w:rPr>
          <w:noProof/>
          <w:lang w:eastAsia="pt-BR"/>
        </w:rPr>
      </w:pPr>
      <w:r w:rsidRPr="004B1208">
        <w:tab/>
      </w:r>
      <w:r w:rsidRPr="00573DD1">
        <w:t xml:space="preserve">Detalhamento </w:t>
      </w:r>
      <w:r>
        <w:t>e visão do grupo em relação ao aprendizado durante o</w:t>
      </w:r>
      <w:r w:rsidRPr="00573DD1">
        <w:t xml:space="preserve"> desenvolvimento do projeto</w:t>
      </w:r>
      <w:r w:rsidR="00CD4ECA">
        <w:t>.</w:t>
      </w:r>
      <w:r w:rsidR="00032936" w:rsidRPr="00032936">
        <w:rPr>
          <w:noProof/>
          <w:lang w:eastAsia="pt-BR"/>
        </w:rPr>
        <w:t xml:space="preserve"> </w:t>
      </w:r>
    </w:p>
    <w:p w14:paraId="583951B9" w14:textId="77777777" w:rsidR="00025496" w:rsidRDefault="00025496" w:rsidP="00573DD1">
      <w:pPr>
        <w:rPr>
          <w:noProof/>
          <w:lang w:eastAsia="pt-BR"/>
        </w:rPr>
      </w:pPr>
    </w:p>
    <w:p w14:paraId="6D2EADF7" w14:textId="0CDDFE22" w:rsidR="00573DD1" w:rsidRDefault="00025496" w:rsidP="00573DD1">
      <w:pPr>
        <w:rPr>
          <w:noProof/>
          <w:lang w:eastAsia="pt-BR"/>
        </w:rPr>
      </w:pPr>
      <w:r>
        <w:rPr>
          <w:noProof/>
          <w:lang w:eastAsia="pt-BR"/>
        </w:rPr>
        <w:tab/>
      </w:r>
      <w:r w:rsidR="00F40A22">
        <w:rPr>
          <w:noProof/>
          <w:lang w:eastAsia="pt-BR"/>
        </w:rPr>
        <w:t xml:space="preserve">Podemos afirmar que o processo de aprendizado ocorreu de maneira orgânica e fluída. O projeto nos deu espaço para por em prática aquilo que aprendemos durante o semestre, e também o conhecimento que cada um dos integrante trouxe como individuo. </w:t>
      </w:r>
    </w:p>
    <w:p w14:paraId="0F00E8D6" w14:textId="16CF7486" w:rsidR="00F40A22" w:rsidRPr="00F40A22" w:rsidRDefault="00F40A22" w:rsidP="00F40A22">
      <w:pPr>
        <w:rPr>
          <w:noProof/>
          <w:lang w:eastAsia="pt-BR"/>
        </w:rPr>
      </w:pPr>
      <w:r>
        <w:rPr>
          <w:noProof/>
          <w:lang w:eastAsia="pt-BR"/>
        </w:rPr>
        <w:tab/>
      </w:r>
      <w:r w:rsidR="00A23B7F">
        <w:t xml:space="preserve"> </w:t>
      </w:r>
    </w:p>
    <w:p w14:paraId="39253E27" w14:textId="77777777" w:rsidR="00F40A22" w:rsidRDefault="00F40A22" w:rsidP="00573DD1"/>
    <w:p w14:paraId="32D4D990" w14:textId="77777777" w:rsidR="00573DD1" w:rsidRPr="00336677" w:rsidRDefault="00573DD1" w:rsidP="00573DD1">
      <w:pPr>
        <w:spacing w:line="240" w:lineRule="auto"/>
        <w:jc w:val="left"/>
        <w:rPr>
          <w:rFonts w:cs="Arial"/>
          <w:b/>
          <w:bCs/>
          <w:color w:val="000000"/>
        </w:rPr>
      </w:pPr>
    </w:p>
    <w:p w14:paraId="2AAB3478" w14:textId="77777777" w:rsidR="00573DD1" w:rsidRDefault="00573DD1" w:rsidP="00573DD1">
      <w:pPr>
        <w:spacing w:line="240" w:lineRule="auto"/>
        <w:jc w:val="left"/>
        <w:rPr>
          <w:rFonts w:cs="Arial"/>
          <w:b/>
          <w:bCs/>
          <w:color w:val="000000"/>
        </w:rPr>
      </w:pPr>
    </w:p>
    <w:p w14:paraId="05089A31" w14:textId="77777777" w:rsidR="00573DD1" w:rsidRDefault="00573DD1" w:rsidP="00573DD1"/>
    <w:p w14:paraId="360FFEED" w14:textId="77777777"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r w:rsidR="00573DD1" w:rsidRPr="00192CAB">
        <w:rPr>
          <w:b/>
        </w:rPr>
        <w:t xml:space="preserve"> </w:t>
      </w:r>
    </w:p>
    <w:p w14:paraId="1EB39B9F" w14:textId="48D2E835" w:rsidR="00573DD1" w:rsidRDefault="00573DD1" w:rsidP="00573DD1">
      <w:r w:rsidRPr="004B1208">
        <w:tab/>
      </w:r>
      <w:r w:rsidR="00FD4F54">
        <w:t>Qual a visão do grupo em relação à evolução deste projeto</w:t>
      </w:r>
      <w:r w:rsidR="00DA0618">
        <w:t>. Caso haja mais tempo e dedicação no projeto em versões futuras, como ele seria ofertado/apresentado.</w:t>
      </w:r>
    </w:p>
    <w:p w14:paraId="5E230A8D" w14:textId="1C584341" w:rsidR="00036EB7" w:rsidRDefault="00036EB7" w:rsidP="00573DD1"/>
    <w:p w14:paraId="0118DD00" w14:textId="6240A34D" w:rsidR="00036EB7" w:rsidRDefault="00884F2A" w:rsidP="00573DD1">
      <w:r>
        <w:lastRenderedPageBreak/>
        <w:tab/>
        <w:t>Nós como g</w:t>
      </w:r>
      <w:r w:rsidR="00036EB7">
        <w:t>rupo gostaríamos de ter mais tempo para disponibilizar no mercado uma versão atualizada do projeto onde adicionaríamos um sensor de luminosidade ao serviço. Assim teríamos com prover aos nossos clientes informações sobre o grau de luminosidade é mais adequado para suas plantas.</w:t>
      </w:r>
    </w:p>
    <w:p w14:paraId="5CE200EB" w14:textId="0F26CA6A" w:rsidR="00036EB7" w:rsidRDefault="00036EB7" w:rsidP="00573DD1">
      <w:r>
        <w:tab/>
      </w:r>
      <w:r w:rsidR="00CD0D8C">
        <w:t>Gostaríamos</w:t>
      </w:r>
      <w:r>
        <w:t xml:space="preserve"> também de </w:t>
      </w:r>
      <w:r w:rsidR="00884F2A">
        <w:t>oferecer</w:t>
      </w:r>
      <w:r>
        <w:t xml:space="preserve"> um aplicativo mobile da nossa solução. Sabemos que muitas pessoas atualmente utilizar mais seus smartphones do que seus computadores, então um app seria mais </w:t>
      </w:r>
      <w:r w:rsidR="00CD0D8C">
        <w:t>cômodo</w:t>
      </w:r>
      <w:r>
        <w:t xml:space="preserve"> para nossos usuários.</w:t>
      </w:r>
    </w:p>
    <w:p w14:paraId="5B13906C" w14:textId="34F4C4DC" w:rsidR="00036EB7" w:rsidRDefault="00036EB7" w:rsidP="00573DD1">
      <w:r>
        <w:tab/>
      </w:r>
      <w:r w:rsidR="00884F2A">
        <w:t xml:space="preserve">Atualmente, o cliente precisa conectar sua placa </w:t>
      </w:r>
      <w:r w:rsidR="00CD0D8C">
        <w:t>Ard</w:t>
      </w:r>
      <w:r w:rsidR="00AD7991">
        <w:t>uíno</w:t>
      </w:r>
      <w:r w:rsidR="00884F2A">
        <w:t xml:space="preserve"> a um computador para enviar os dados captados pelo sensor para nosso banco de dados. Gostaríamos de eliminar o computador dessa equação, adicionando um </w:t>
      </w:r>
      <w:r w:rsidR="00CD0D8C">
        <w:t>módulo</w:t>
      </w:r>
      <w:r w:rsidR="00884F2A">
        <w:t xml:space="preserve"> de Wi-fi ao arduíno. </w:t>
      </w:r>
    </w:p>
    <w:p w14:paraId="7F9A2973" w14:textId="2BA4B722" w:rsidR="00B424CD" w:rsidRPr="004910EE" w:rsidRDefault="00B424CD" w:rsidP="00B424CD">
      <w:pPr>
        <w:tabs>
          <w:tab w:val="clear" w:pos="851"/>
        </w:tabs>
        <w:sectPr w:rsidR="00B424CD" w:rsidRPr="004910EE" w:rsidSect="00BD290D">
          <w:headerReference w:type="even" r:id="rId67"/>
          <w:headerReference w:type="default" r:id="rId68"/>
          <w:footerReference w:type="default" r:id="rId69"/>
          <w:headerReference w:type="first" r:id="rId70"/>
          <w:footerReference w:type="first" r:id="rId71"/>
          <w:type w:val="continuous"/>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bookmarkStart w:id="33" w:name="_Toc124080469"/>
      <w:bookmarkStart w:id="34" w:name="_Toc125201972"/>
      <w:bookmarkStart w:id="35" w:name="_Toc125374528"/>
    </w:p>
    <w:bookmarkEnd w:id="33"/>
    <w:bookmarkEnd w:id="34"/>
    <w:bookmarkEnd w:id="35"/>
    <w:p w14:paraId="056A9803" w14:textId="77777777" w:rsidR="005A6319" w:rsidRDefault="005A6319" w:rsidP="005A6319">
      <w:pPr>
        <w:pStyle w:val="Ttulo1"/>
        <w:spacing w:after="578"/>
        <w:jc w:val="center"/>
        <w:rPr>
          <w:color w:val="000000"/>
          <w:spacing w:val="-2"/>
          <w:lang w:eastAsia="pt-BR"/>
        </w:rPr>
      </w:pPr>
      <w:r>
        <w:rPr>
          <w:color w:val="000000"/>
          <w:spacing w:val="-2"/>
        </w:rPr>
        <w:lastRenderedPageBreak/>
        <w:t>REFERÊNCIAS</w:t>
      </w:r>
    </w:p>
    <w:p w14:paraId="65565473"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ALVES, Rosângela Costa; MADAIL, J. C. M. Produto Artesanal: Preço de venda. </w:t>
      </w:r>
      <w:r>
        <w:rPr>
          <w:rFonts w:ascii="Arial" w:hAnsi="Arial" w:cs="Arial"/>
          <w:b/>
          <w:bCs/>
          <w:color w:val="000000"/>
          <w:spacing w:val="-3"/>
          <w:sz w:val="27"/>
          <w:szCs w:val="27"/>
        </w:rPr>
        <w:t>ABC da agricultura Familiar</w:t>
      </w:r>
      <w:r>
        <w:rPr>
          <w:rFonts w:ascii="Arial" w:hAnsi="Arial" w:cs="Arial"/>
          <w:color w:val="000000"/>
          <w:spacing w:val="-3"/>
          <w:sz w:val="27"/>
          <w:szCs w:val="27"/>
        </w:rPr>
        <w:t>, Pelotas, RS, v. 1, n. 1, p. 1-50, jun./2014. Disponível em: &lt;https://ainfo.cnptia.embrapa.br/digital/bitstream/item/128256/1/ABC-Produto-Artesanal-Preco-de-Venda-ed01-2014.pdf&gt;. Acesso em: 11 out. 2019.</w:t>
      </w:r>
    </w:p>
    <w:p w14:paraId="3BF2A3C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BRAGATO, L. S. </w:t>
      </w:r>
      <w:r>
        <w:rPr>
          <w:rFonts w:ascii="Arial" w:hAnsi="Arial" w:cs="Arial"/>
          <w:i/>
          <w:iCs/>
          <w:color w:val="000000"/>
          <w:spacing w:val="-3"/>
          <w:sz w:val="27"/>
          <w:szCs w:val="27"/>
        </w:rPr>
        <w:t>et al</w:t>
      </w:r>
      <w:r>
        <w:rPr>
          <w:rFonts w:ascii="Arial" w:hAnsi="Arial" w:cs="Arial"/>
          <w:color w:val="000000"/>
          <w:spacing w:val="-3"/>
          <w:sz w:val="27"/>
          <w:szCs w:val="27"/>
        </w:rPr>
        <w:t>. ANÁLISE DE CUSTOS DE PRODUÇÃO DE ORQUÍDEAS: ESTUDO DE CASO EM UM ORQUIDÁRIO EM VENDA NOVA DO IMIGRANTE, ES, BRASIL. </w:t>
      </w:r>
      <w:r>
        <w:rPr>
          <w:rFonts w:ascii="Arial" w:hAnsi="Arial" w:cs="Arial"/>
          <w:b/>
          <w:bCs/>
          <w:color w:val="000000"/>
          <w:spacing w:val="-3"/>
          <w:sz w:val="27"/>
          <w:szCs w:val="27"/>
        </w:rPr>
        <w:t>Intelletto</w:t>
      </w:r>
      <w:r>
        <w:rPr>
          <w:rFonts w:ascii="Arial" w:hAnsi="Arial" w:cs="Arial"/>
          <w:color w:val="000000"/>
          <w:spacing w:val="-3"/>
          <w:sz w:val="27"/>
          <w:szCs w:val="27"/>
        </w:rPr>
        <w:t>, Nova do Imigrante, ES, Brasil, v. 3, n. 1, p. 22-32, dez./2018. Disponível em: &lt;Https://biblioteca.incaper.es.gov.br/digital/bitstream/123456789/3432/1/BRT-Custo-orquidea-VNI-v3-n-esp-2018.pdf&gt;. Acesso em: 11 out. 2019.</w:t>
      </w:r>
    </w:p>
    <w:p w14:paraId="6683027B" w14:textId="1D1CECF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EMBRAPA. </w:t>
      </w:r>
      <w:r>
        <w:rPr>
          <w:rFonts w:ascii="Arial" w:hAnsi="Arial" w:cs="Arial"/>
          <w:b/>
          <w:bCs/>
          <w:color w:val="000000"/>
          <w:spacing w:val="-3"/>
          <w:sz w:val="27"/>
          <w:szCs w:val="27"/>
        </w:rPr>
        <w:t xml:space="preserve">Banco de Dados </w:t>
      </w:r>
      <w:r w:rsidR="005A55F1">
        <w:rPr>
          <w:rFonts w:ascii="Arial" w:hAnsi="Arial" w:cs="Arial"/>
          <w:b/>
          <w:bCs/>
          <w:color w:val="000000"/>
          <w:spacing w:val="-3"/>
          <w:sz w:val="27"/>
          <w:szCs w:val="27"/>
        </w:rPr>
        <w:t>Climáticos</w:t>
      </w:r>
      <w:r>
        <w:rPr>
          <w:rFonts w:ascii="Arial" w:hAnsi="Arial" w:cs="Arial"/>
          <w:color w:val="000000"/>
          <w:spacing w:val="-3"/>
          <w:sz w:val="27"/>
          <w:szCs w:val="27"/>
        </w:rPr>
        <w:t>. Disponível em: https://www.cnpm.embrapa.br/projetos/bdclima/. Acesso em: 11 out. 2019.</w:t>
      </w:r>
    </w:p>
    <w:p w14:paraId="4B03110F" w14:textId="2B2893B3"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GAZETA ONLINE. </w:t>
      </w:r>
      <w:r>
        <w:rPr>
          <w:rFonts w:ascii="Arial" w:hAnsi="Arial" w:cs="Arial"/>
          <w:b/>
          <w:bCs/>
          <w:color w:val="000000"/>
          <w:spacing w:val="-3"/>
          <w:sz w:val="27"/>
          <w:szCs w:val="27"/>
        </w:rPr>
        <w:t xml:space="preserve">O valor para produzir pago pelo agricultor aumentou, </w:t>
      </w:r>
      <w:r w:rsidR="005A55F1">
        <w:rPr>
          <w:rFonts w:ascii="Arial" w:hAnsi="Arial" w:cs="Arial"/>
          <w:b/>
          <w:bCs/>
          <w:color w:val="000000"/>
          <w:spacing w:val="-3"/>
          <w:sz w:val="27"/>
          <w:szCs w:val="27"/>
        </w:rPr>
        <w:t>porém,</w:t>
      </w:r>
      <w:r>
        <w:rPr>
          <w:rFonts w:ascii="Arial" w:hAnsi="Arial" w:cs="Arial"/>
          <w:b/>
          <w:bCs/>
          <w:color w:val="000000"/>
          <w:spacing w:val="-3"/>
          <w:sz w:val="27"/>
          <w:szCs w:val="27"/>
        </w:rPr>
        <w:t xml:space="preserve"> o preço de venda continua estagnado</w:t>
      </w:r>
      <w:r>
        <w:rPr>
          <w:rFonts w:ascii="Arial" w:hAnsi="Arial" w:cs="Arial"/>
          <w:color w:val="000000"/>
          <w:spacing w:val="-3"/>
          <w:sz w:val="27"/>
          <w:szCs w:val="27"/>
        </w:rPr>
        <w:t>. Disponível em: https://www.gazetaonline.com.br/noticias/economia/2017/07/custo-para-produzir-alimentos-sobe-161-em-uma-decada-no-estado-10 14078520.html. Acesso em: 11 out. 2019.</w:t>
      </w:r>
    </w:p>
    <w:p w14:paraId="4FB24743"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morango</w:t>
      </w:r>
      <w:r>
        <w:rPr>
          <w:rFonts w:ascii="Arial" w:hAnsi="Arial" w:cs="Arial"/>
          <w:color w:val="000000"/>
          <w:spacing w:val="-3"/>
          <w:sz w:val="27"/>
          <w:szCs w:val="27"/>
        </w:rPr>
        <w:t>. Disponível em: https://revistagloborural.globo.com/vida-na-fazenda/como-plantar/noticia/2013/12/como-plantar-morango.html. Acesso em: 11 out. 2019.</w:t>
      </w:r>
    </w:p>
    <w:p w14:paraId="0564B4E1"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pimenta</w:t>
      </w:r>
      <w:r>
        <w:rPr>
          <w:rFonts w:ascii="Arial" w:hAnsi="Arial" w:cs="Arial"/>
          <w:color w:val="000000"/>
          <w:spacing w:val="-3"/>
          <w:sz w:val="27"/>
          <w:szCs w:val="27"/>
        </w:rPr>
        <w:t>. Disponível em: https://revistagloborural.globo.com/vida-na-fazenda/como-plantar/noticia/2018/04/como-plantar-pimenta.html. Acesso em: 11 out. 2019.</w:t>
      </w:r>
    </w:p>
    <w:p w14:paraId="037BBF8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salsinha</w:t>
      </w:r>
      <w:r>
        <w:rPr>
          <w:rFonts w:ascii="Arial" w:hAnsi="Arial" w:cs="Arial"/>
          <w:color w:val="000000"/>
          <w:spacing w:val="-3"/>
          <w:sz w:val="27"/>
          <w:szCs w:val="27"/>
        </w:rPr>
        <w:t>. Disponível em: https://revistagloborural.globo.com/vida-na-fazenda/como-plantar/noticia/2018/11/salsinha.html. Acesso em: 11 out. 2019.</w:t>
      </w:r>
    </w:p>
    <w:p w14:paraId="3D707DA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tomate</w:t>
      </w:r>
      <w:r>
        <w:rPr>
          <w:rFonts w:ascii="Arial" w:hAnsi="Arial" w:cs="Arial"/>
          <w:color w:val="000000"/>
          <w:spacing w:val="-3"/>
          <w:sz w:val="27"/>
          <w:szCs w:val="27"/>
        </w:rPr>
        <w:t>. Disponível em: https://revistagloborural.globo.com/vida-na-fazenda/como-plantar/noticia/2013/12/como-plantar-tomate.html. Acesso em: 11 out. 2019.</w:t>
      </w:r>
    </w:p>
    <w:p w14:paraId="7C9C94C4" w14:textId="38BFE3F8" w:rsidR="005A6319" w:rsidRDefault="005A6319" w:rsidP="00AB1F1F">
      <w:pPr>
        <w:pStyle w:val="Ttulo"/>
      </w:pPr>
    </w:p>
    <w:p w14:paraId="34997397" w14:textId="3A4D1554" w:rsidR="00BD75BA" w:rsidRDefault="00BD75BA" w:rsidP="00AB1F1F">
      <w:pPr>
        <w:pStyle w:val="Ttulo"/>
      </w:pPr>
    </w:p>
    <w:p w14:paraId="3A37FAA7" w14:textId="77777777" w:rsidR="00BD75BA" w:rsidRPr="00B55442" w:rsidRDefault="00BD75BA" w:rsidP="00AB1F1F">
      <w:pPr>
        <w:pStyle w:val="Ttulo"/>
      </w:pPr>
    </w:p>
    <w:p w14:paraId="2C534376" w14:textId="488ED5B4" w:rsidR="000C07FE" w:rsidRPr="000C07FE" w:rsidRDefault="005900C5" w:rsidP="005A6319">
      <w:pPr>
        <w:pStyle w:val="Referncias"/>
        <w:spacing w:after="0"/>
        <w:rPr>
          <w:rFonts w:cs="Arial"/>
          <w:noProof/>
          <w:lang w:val="pt-BR"/>
        </w:rPr>
      </w:pPr>
      <w:r w:rsidRPr="00A3473E">
        <w:rPr>
          <w:lang w:val="pt-BR"/>
        </w:rPr>
        <w:lastRenderedPageBreak/>
        <w:fldChar w:fldCharType="begin"/>
      </w:r>
      <w:r w:rsidR="00370E34" w:rsidRPr="00B07C95">
        <w:rPr>
          <w:lang w:val="pt-BR"/>
        </w:rPr>
        <w:instrText xml:space="preserve"> ADDIN EN.REFLIST </w:instrText>
      </w:r>
      <w:r w:rsidRPr="00A3473E">
        <w:rPr>
          <w:lang w:val="pt-BR"/>
        </w:rPr>
        <w:fldChar w:fldCharType="separate"/>
      </w:r>
      <w:r w:rsidR="000C07FE" w:rsidRPr="000C07FE">
        <w:rPr>
          <w:rFonts w:cs="Arial"/>
          <w:noProof/>
          <w:lang w:val="pt-BR"/>
        </w:rPr>
        <w:t xml:space="preserve"> </w:t>
      </w:r>
    </w:p>
    <w:p w14:paraId="114FDF1C" w14:textId="51B11412"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68D181E3" w:rsidR="005A3D4F" w:rsidRDefault="005A3D4F" w:rsidP="00ED29B0">
      <w:pPr>
        <w:pStyle w:val="EstiloNormalGrandeesquerda"/>
      </w:pPr>
    </w:p>
    <w:p w14:paraId="1AE25017" w14:textId="1E249F63" w:rsidR="00F2517D" w:rsidRPr="005A3D4F" w:rsidRDefault="005A3D4F" w:rsidP="005A3D4F">
      <w:pPr>
        <w:tabs>
          <w:tab w:val="clear" w:pos="851"/>
          <w:tab w:val="left" w:pos="3829"/>
        </w:tabs>
      </w:pPr>
      <w:r>
        <w:tab/>
      </w:r>
    </w:p>
    <w:sectPr w:rsidR="00F2517D" w:rsidRPr="005A3D4F" w:rsidSect="00BD290D">
      <w:headerReference w:type="default" r:id="rId72"/>
      <w:footerReference w:type="default" r:id="rId73"/>
      <w:headerReference w:type="first" r:id="rId74"/>
      <w:footerReference w:type="first" r:id="rId75"/>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AFA68" w14:textId="77777777" w:rsidR="00F40A22" w:rsidRDefault="00F40A22">
      <w:r>
        <w:separator/>
      </w:r>
    </w:p>
    <w:p w14:paraId="65F53ED9" w14:textId="77777777" w:rsidR="00F40A22" w:rsidRDefault="00F40A22"/>
    <w:p w14:paraId="0C78E739" w14:textId="77777777" w:rsidR="00F40A22" w:rsidRDefault="00F40A22"/>
    <w:p w14:paraId="154B27C3" w14:textId="77777777" w:rsidR="00F40A22" w:rsidRDefault="00F40A22"/>
  </w:endnote>
  <w:endnote w:type="continuationSeparator" w:id="0">
    <w:p w14:paraId="0116B9DC" w14:textId="77777777" w:rsidR="00F40A22" w:rsidRDefault="00F40A22">
      <w:r>
        <w:continuationSeparator/>
      </w:r>
    </w:p>
    <w:p w14:paraId="5FE4CDD0" w14:textId="77777777" w:rsidR="00F40A22" w:rsidRDefault="00F40A22"/>
    <w:p w14:paraId="67B89ACC" w14:textId="77777777" w:rsidR="00F40A22" w:rsidRDefault="00F40A22"/>
    <w:p w14:paraId="3017818A" w14:textId="77777777" w:rsidR="00F40A22" w:rsidRDefault="00F40A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Open Sans">
    <w:altName w:val="Verdana"/>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43540" w14:textId="77777777" w:rsidR="00F40A22" w:rsidRDefault="00F40A2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40A22" w:rsidRDefault="00F40A22" w:rsidP="00317E2D">
    <w:pPr>
      <w:pStyle w:val="Rodap"/>
      <w:ind w:right="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D817" w14:textId="77777777" w:rsidR="00F40A22" w:rsidRDefault="00F40A22">
    <w:pPr>
      <w:pStyle w:val="Rodap"/>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ACDD6" w14:textId="77777777" w:rsidR="00F40A22" w:rsidRDefault="00F40A22">
    <w:pPr>
      <w:pStyle w:val="Rodap"/>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A65DA" w14:textId="77777777" w:rsidR="00F40A22" w:rsidRDefault="00F40A22">
    <w:pPr>
      <w:pStyle w:val="Rodap"/>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4DEE5" w14:textId="77777777" w:rsidR="00F40A22" w:rsidRDefault="00F40A22">
    <w:pPr>
      <w:pStyle w:val="Rodap"/>
      <w:ind w:right="360"/>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D4F5B" w14:textId="77777777" w:rsidR="00F40A22" w:rsidRDefault="00F40A22">
    <w:pPr>
      <w:pStyle w:val="Rodap"/>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9474" w14:textId="77777777" w:rsidR="00F40A22" w:rsidRDefault="00F40A22" w:rsidP="00317E2D">
    <w:pPr>
      <w:pStyle w:val="Rodap"/>
      <w:ind w:right="360"/>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EE1B" w14:textId="77777777" w:rsidR="00F40A22" w:rsidRDefault="00F40A22">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AE8C8" w14:textId="77777777" w:rsidR="00F40A22" w:rsidRDefault="00F40A22" w:rsidP="00460E73">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A890D" w14:textId="77777777" w:rsidR="00F40A22" w:rsidRDefault="00F40A22" w:rsidP="00317E2D">
    <w:pPr>
      <w:pStyle w:val="Rodap"/>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DEA69" w14:textId="77777777" w:rsidR="00F40A22" w:rsidRDefault="00F40A22">
    <w:pPr>
      <w:pStyle w:val="Rodap"/>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585D6" w14:textId="77777777" w:rsidR="00F40A22" w:rsidRDefault="00F40A22" w:rsidP="00317E2D">
    <w:pPr>
      <w:pStyle w:val="Rodap"/>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4C65D" w14:textId="77777777" w:rsidR="00F40A22" w:rsidRDefault="00F40A22">
    <w:pPr>
      <w:pStyle w:val="Rodap"/>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DA5F8" w14:textId="77777777" w:rsidR="00F40A22" w:rsidRDefault="00F40A22">
    <w:pPr>
      <w:pStyle w:val="Rodap"/>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E5CF1" w14:textId="77777777" w:rsidR="00F40A22" w:rsidRDefault="00F40A22">
    <w:pPr>
      <w:pStyle w:val="Rodap"/>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2F3AB" w14:textId="77777777" w:rsidR="00F40A22" w:rsidRDefault="00F40A2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420A36" w14:textId="77777777" w:rsidR="00F40A22" w:rsidRDefault="00F40A22">
      <w:r>
        <w:separator/>
      </w:r>
    </w:p>
    <w:p w14:paraId="5E8EA656" w14:textId="77777777" w:rsidR="00F40A22" w:rsidRDefault="00F40A22"/>
    <w:p w14:paraId="219020AA" w14:textId="77777777" w:rsidR="00F40A22" w:rsidRDefault="00F40A22"/>
    <w:p w14:paraId="3141D10E" w14:textId="77777777" w:rsidR="00F40A22" w:rsidRDefault="00F40A22"/>
  </w:footnote>
  <w:footnote w:type="continuationSeparator" w:id="0">
    <w:p w14:paraId="5ACF1568" w14:textId="77777777" w:rsidR="00F40A22" w:rsidRDefault="00F40A22">
      <w:r>
        <w:continuationSeparator/>
      </w:r>
    </w:p>
    <w:p w14:paraId="5575181D" w14:textId="77777777" w:rsidR="00F40A22" w:rsidRDefault="00F40A22"/>
    <w:p w14:paraId="082AE881" w14:textId="77777777" w:rsidR="00F40A22" w:rsidRDefault="00F40A22"/>
    <w:p w14:paraId="712659C7" w14:textId="77777777" w:rsidR="00F40A22" w:rsidRDefault="00F40A2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2B893C" w14:textId="45233BA5" w:rsidR="00F40A22" w:rsidRDefault="00F40A22" w:rsidP="00605233">
    <w:pPr>
      <w:tabs>
        <w:tab w:val="clear" w:pos="851"/>
        <w:tab w:val="left" w:pos="495"/>
      </w:tabs>
      <w:ind w:right="360"/>
    </w:pPr>
    <w:r>
      <w:rPr>
        <w:noProof/>
        <w:lang w:eastAsia="pt-BR"/>
      </w:rPr>
      <w:drawing>
        <wp:anchor distT="0" distB="0" distL="114300" distR="114300" simplePos="0" relativeHeight="251657216" behindDoc="0" locked="0" layoutInCell="1" allowOverlap="1" wp14:anchorId="29B188AF" wp14:editId="775B2B2F">
          <wp:simplePos x="0" y="0"/>
          <wp:positionH relativeFrom="column">
            <wp:posOffset>-500750</wp:posOffset>
          </wp:positionH>
          <wp:positionV relativeFrom="paragraph">
            <wp:posOffset>172720</wp:posOffset>
          </wp:positionV>
          <wp:extent cx="1257300" cy="653415"/>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
                    <a:extLst>
                      <a:ext uri="{28A0092B-C50C-407E-A947-70E740481C1C}">
                        <a14:useLocalDpi xmlns:a14="http://schemas.microsoft.com/office/drawing/2010/main" val="0"/>
                      </a:ext>
                    </a:extLst>
                  </a:blip>
                  <a:stretch>
                    <a:fillRect/>
                  </a:stretch>
                </pic:blipFill>
                <pic:spPr>
                  <a:xfrm>
                    <a:off x="0" y="0"/>
                    <a:ext cx="1257300" cy="653415"/>
                  </a:xfrm>
                  <a:prstGeom prst="rect">
                    <a:avLst/>
                  </a:prstGeom>
                </pic:spPr>
              </pic:pic>
            </a:graphicData>
          </a:graphic>
        </wp:anchor>
      </w:drawing>
    </w:r>
    <w:r>
      <w:rPr>
        <w:noProof/>
        <w:lang w:eastAsia="pt-BR"/>
      </w:rPr>
      <w:drawing>
        <wp:anchor distT="0" distB="0" distL="114300" distR="114300" simplePos="0" relativeHeight="251663360" behindDoc="0" locked="0" layoutInCell="1" allowOverlap="1" wp14:anchorId="2FA78417" wp14:editId="6A4E1939">
          <wp:simplePos x="0" y="0"/>
          <wp:positionH relativeFrom="column">
            <wp:posOffset>4109720</wp:posOffset>
          </wp:positionH>
          <wp:positionV relativeFrom="paragraph">
            <wp:posOffset>146503</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tab/>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47CC" w14:textId="77777777" w:rsidR="00F40A22" w:rsidRDefault="00F40A22">
    <w:pPr>
      <w:pStyle w:val="Cabealh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B3BF7" w14:textId="402BD23D"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9505C">
      <w:rPr>
        <w:rStyle w:val="Nmerodepgina"/>
        <w:noProof/>
      </w:rPr>
      <w:t>32</w:t>
    </w:r>
    <w:r>
      <w:rPr>
        <w:rStyle w:val="Nmerodepgina"/>
      </w:rPr>
      <w:fldChar w:fldCharType="end"/>
    </w:r>
  </w:p>
  <w:p w14:paraId="18286D3E" w14:textId="77777777" w:rsidR="00F40A22" w:rsidRDefault="00F40A22"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85CC6" w14:textId="77777777" w:rsidR="00F40A22" w:rsidRDefault="00F40A22">
    <w:pPr>
      <w:pStyle w:val="Cabealh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CB5D" w14:textId="77777777" w:rsidR="00F40A22" w:rsidRDefault="00F40A2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282BA49F" w:rsidR="00F40A22" w:rsidRDefault="00F40A22">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60800" behindDoc="0" locked="0" layoutInCell="0" allowOverlap="1" wp14:anchorId="37B9645E" wp14:editId="4E86E5D3">
              <wp:simplePos x="0" y="0"/>
              <wp:positionH relativeFrom="column">
                <wp:posOffset>0</wp:posOffset>
              </wp:positionH>
              <wp:positionV relativeFrom="paragraph">
                <wp:posOffset>172720</wp:posOffset>
              </wp:positionV>
              <wp:extent cx="5507990" cy="0"/>
              <wp:effectExtent l="9525" t="10795" r="6985" b="8255"/>
              <wp:wrapNone/>
              <wp:docPr id="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7BF7B" id="Line 1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ojFA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t7A6&#10;IxQCAAApBAAADgAAAAAAAAAAAAAAAAAuAgAAZHJzL2Uyb0RvYy54bWxQSwECLQAUAAYACAAAACEA&#10;zsC349sAAAAGAQAADwAAAAAAAAAAAAAAAABuBAAAZHJzL2Rvd25yZXYueG1sUEsFBgAAAAAEAAQA&#10;8wAAAHYFAAAAAA==&#10;" o:allowincell="f"/>
          </w:pict>
        </mc:Fallback>
      </mc:AlternateContent>
    </w:r>
    <w:r>
      <w:rPr>
        <w:b/>
        <w:color w:val="808080"/>
        <w:sz w:val="20"/>
      </w:rPr>
      <w:t>2</w:t>
    </w:r>
  </w:p>
  <w:p w14:paraId="2E57B867" w14:textId="77777777" w:rsidR="00F40A22" w:rsidRDefault="00F40A22">
    <w:pPr>
      <w:pStyle w:val="Cabealh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51E6C" w14:textId="0856B42C" w:rsidR="00F40A22" w:rsidRDefault="00F40A2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9505C">
      <w:rPr>
        <w:rStyle w:val="Nmerodepgina"/>
        <w:noProof/>
      </w:rPr>
      <w:t>35</w:t>
    </w:r>
    <w:r>
      <w:rPr>
        <w:rStyle w:val="Nmerodepgina"/>
      </w:rPr>
      <w:fldChar w:fldCharType="end"/>
    </w:r>
  </w:p>
  <w:p w14:paraId="57CCBFB8" w14:textId="77777777" w:rsidR="00F40A22" w:rsidRDefault="00F40A22"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07102" w14:textId="77777777" w:rsidR="00F40A22" w:rsidRDefault="00F40A22">
    <w:pPr>
      <w:pStyle w:val="Cabealho"/>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04AD" w14:textId="482F0331" w:rsidR="00F40A22" w:rsidRDefault="00F40A2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9505C">
      <w:rPr>
        <w:rStyle w:val="Nmerodepgina"/>
        <w:noProof/>
      </w:rPr>
      <w:t>37</w:t>
    </w:r>
    <w:r>
      <w:rPr>
        <w:rStyle w:val="Nmerodepgina"/>
      </w:rPr>
      <w:fldChar w:fldCharType="end"/>
    </w:r>
  </w:p>
  <w:p w14:paraId="45A85F40" w14:textId="1B1CD428" w:rsidR="00F40A22" w:rsidRPr="00E37DB5" w:rsidRDefault="00F40A22"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675B047F" wp14:editId="5B530612">
              <wp:simplePos x="0" y="0"/>
              <wp:positionH relativeFrom="column">
                <wp:posOffset>0</wp:posOffset>
              </wp:positionH>
              <wp:positionV relativeFrom="paragraph">
                <wp:posOffset>172720</wp:posOffset>
              </wp:positionV>
              <wp:extent cx="5507990" cy="0"/>
              <wp:effectExtent l="9525" t="10795" r="6985" b="8255"/>
              <wp:wrapNone/>
              <wp:docPr id="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6B549" id="Line 1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nBEwIAACkEAAAOAAAAZHJzL2Uyb0RvYy54bWysU8GO2jAQvVfqP1i+QxIKLIk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AXdBnB&#10;EwIAACkEAAAOAAAAAAAAAAAAAAAAAC4CAABkcnMvZTJvRG9jLnhtbFBLAQItABQABgAIAAAAIQDO&#10;wLfj2wAAAAYBAAAPAAAAAAAAAAAAAAAAAG0EAABkcnMvZG93bnJldi54bWxQSwUGAAAAAAQABADz&#10;AAAAdQU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E0EF6" w14:textId="77777777" w:rsidR="00F40A22" w:rsidRDefault="00F40A22">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6F75B" w14:textId="77777777" w:rsidR="00F40A22" w:rsidRDefault="00F40A2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102A8BF" w:rsidR="00F40A22" w:rsidRPr="00E37DB5" w:rsidRDefault="00F40A22" w:rsidP="005C1AA4">
    <w:pPr>
      <w:ind w:right="397"/>
      <w:jc w:val="right"/>
      <w:rPr>
        <w:b/>
        <w:color w:val="999999"/>
        <w:sz w:val="20"/>
        <w:szCs w:val="20"/>
      </w:rPr>
    </w:pPr>
    <w:r>
      <w:rPr>
        <w:noProof/>
        <w:lang w:eastAsia="pt-BR"/>
      </w:rPr>
      <mc:AlternateContent>
        <mc:Choice Requires="wps">
          <w:drawing>
            <wp:anchor distT="0" distB="0" distL="114300" distR="114300" simplePos="0" relativeHeight="251656704" behindDoc="0" locked="0" layoutInCell="1" allowOverlap="1" wp14:anchorId="20D4412E" wp14:editId="3D1BDD39">
              <wp:simplePos x="0" y="0"/>
              <wp:positionH relativeFrom="column">
                <wp:posOffset>0</wp:posOffset>
              </wp:positionH>
              <wp:positionV relativeFrom="paragraph">
                <wp:posOffset>172720</wp:posOffset>
              </wp:positionV>
              <wp:extent cx="5507990" cy="0"/>
              <wp:effectExtent l="9525" t="10795" r="6985" b="8255"/>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85E83"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mzYEw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28mzY&#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F40A22" w:rsidRDefault="00F40A22" w:rsidP="00460E7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D7094" w14:textId="148239B2" w:rsidR="00F40A22" w:rsidRDefault="00F40A22"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90DC2">
      <w:rPr>
        <w:rStyle w:val="Nmerodepgina"/>
        <w:noProof/>
      </w:rPr>
      <w:t>7</w:t>
    </w:r>
    <w:r>
      <w:rPr>
        <w:rStyle w:val="Nmerodepgina"/>
      </w:rPr>
      <w:fldChar w:fldCharType="end"/>
    </w:r>
  </w:p>
  <w:p w14:paraId="4DE4C7A4" w14:textId="77777777" w:rsidR="00F40A22" w:rsidRPr="00E37DB5" w:rsidRDefault="00F40A22"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CCA58" w14:textId="77777777" w:rsidR="00F40A22" w:rsidRDefault="00F40A22" w:rsidP="00025B92">
    <w:pPr>
      <w:pStyle w:val="Cabealho"/>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FC276" w14:textId="77777777" w:rsidR="00F40A22" w:rsidRDefault="00F40A2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2099F656" w:rsidR="00F40A22" w:rsidRPr="00E37DB5" w:rsidRDefault="00F40A22" w:rsidP="00A170DC">
    <w:pPr>
      <w:ind w:right="397"/>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4C11CD91" wp14:editId="7BFC7ED0">
              <wp:simplePos x="0" y="0"/>
              <wp:positionH relativeFrom="column">
                <wp:posOffset>0</wp:posOffset>
              </wp:positionH>
              <wp:positionV relativeFrom="paragraph">
                <wp:posOffset>172720</wp:posOffset>
              </wp:positionV>
              <wp:extent cx="5507990" cy="0"/>
              <wp:effectExtent l="9525" t="10795" r="6985" b="825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BD64D" id="Line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O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"/>
          </w:pict>
        </mc:Fallback>
      </mc:AlternateContent>
    </w:r>
    <w:r>
      <w:rPr>
        <w:b/>
        <w:color w:val="999999"/>
        <w:sz w:val="20"/>
        <w:szCs w:val="20"/>
      </w:rPr>
      <w:t>MATERIAL E MÉTODO</w:t>
    </w:r>
  </w:p>
  <w:p w14:paraId="6BFAFB9A" w14:textId="77777777" w:rsidR="00F40A22" w:rsidRDefault="00F40A22" w:rsidP="005C1AA4">
    <w:pPr>
      <w:ind w:right="28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06359" w14:textId="789A927E" w:rsidR="00F40A22" w:rsidRDefault="00F40A22"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90DC2">
      <w:rPr>
        <w:rStyle w:val="Nmerodepgina"/>
        <w:noProof/>
      </w:rPr>
      <w:t>11</w:t>
    </w:r>
    <w:r>
      <w:rPr>
        <w:rStyle w:val="Nmerodepgina"/>
      </w:rPr>
      <w:fldChar w:fldCharType="end"/>
    </w:r>
  </w:p>
  <w:p w14:paraId="54B01304" w14:textId="77777777" w:rsidR="00F40A22" w:rsidRPr="00E37DB5" w:rsidRDefault="00F40A22"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C8E4C" w14:textId="77777777" w:rsidR="00F40A22" w:rsidRDefault="00F40A22">
    <w:pPr>
      <w:pStyle w:val="Cabealh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22E60" w14:textId="55F4BA81"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19</w:t>
    </w:r>
    <w:r>
      <w:rPr>
        <w:rStyle w:val="Nmerodepgina"/>
      </w:rPr>
      <w:fldChar w:fldCharType="end"/>
    </w:r>
  </w:p>
  <w:p w14:paraId="62A9CC33" w14:textId="6DED69E2" w:rsidR="00F40A22" w:rsidRDefault="00F40A22">
    <w:pPr>
      <w:ind w:right="397"/>
      <w:jc w:val="right"/>
      <w:rPr>
        <w:b/>
        <w:color w:val="808080"/>
        <w:sz w:val="20"/>
      </w:rPr>
    </w:pPr>
    <w:r>
      <w:rPr>
        <w:noProof/>
        <w:lang w:eastAsia="pt-BR"/>
      </w:rPr>
      <mc:AlternateContent>
        <mc:Choice Requires="wps">
          <w:drawing>
            <wp:anchor distT="0" distB="0" distL="114300" distR="114300" simplePos="0" relativeHeight="251659776" behindDoc="0" locked="0" layoutInCell="0" allowOverlap="1" wp14:anchorId="270BAAA1" wp14:editId="0D14B195">
              <wp:simplePos x="0" y="0"/>
              <wp:positionH relativeFrom="column">
                <wp:posOffset>0</wp:posOffset>
              </wp:positionH>
              <wp:positionV relativeFrom="paragraph">
                <wp:posOffset>172720</wp:posOffset>
              </wp:positionV>
              <wp:extent cx="5507990" cy="0"/>
              <wp:effectExtent l="9525" t="10795" r="6985" b="8255"/>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A03D6" id="Line 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lR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PFGOVE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AAB70" w14:textId="27601D78"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90DC2">
      <w:rPr>
        <w:rStyle w:val="Nmerodepgina"/>
        <w:noProof/>
      </w:rPr>
      <w:t>22</w:t>
    </w:r>
    <w:r>
      <w:rPr>
        <w:rStyle w:val="Nmerodepgina"/>
      </w:rPr>
      <w:fldChar w:fldCharType="end"/>
    </w:r>
  </w:p>
  <w:p w14:paraId="14FFB684" w14:textId="77777777" w:rsidR="00F40A22" w:rsidRDefault="00F40A22"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3DE4"/>
    <w:multiLevelType w:val="hybridMultilevel"/>
    <w:tmpl w:val="0A301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623FD8"/>
    <w:multiLevelType w:val="hybridMultilevel"/>
    <w:tmpl w:val="0AC43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AC9602E"/>
    <w:multiLevelType w:val="hybridMultilevel"/>
    <w:tmpl w:val="3FAE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20021747"/>
    <w:multiLevelType w:val="hybridMultilevel"/>
    <w:tmpl w:val="5C7A0C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9" w15:restartNumberingAfterBreak="0">
    <w:nsid w:val="39B0444E"/>
    <w:multiLevelType w:val="hybridMultilevel"/>
    <w:tmpl w:val="5DCA7A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5F760D15"/>
    <w:multiLevelType w:val="hybridMultilevel"/>
    <w:tmpl w:val="22687A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7AF43771"/>
    <w:multiLevelType w:val="hybridMultilevel"/>
    <w:tmpl w:val="74544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5"/>
  </w:num>
  <w:num w:numId="4">
    <w:abstractNumId w:val="4"/>
  </w:num>
  <w:num w:numId="5">
    <w:abstractNumId w:val="8"/>
  </w:num>
  <w:num w:numId="6">
    <w:abstractNumId w:val="12"/>
  </w:num>
  <w:num w:numId="7">
    <w:abstractNumId w:val="14"/>
  </w:num>
  <w:num w:numId="8">
    <w:abstractNumId w:val="5"/>
  </w:num>
  <w:num w:numId="9">
    <w:abstractNumId w:val="16"/>
  </w:num>
  <w:num w:numId="10">
    <w:abstractNumId w:val="6"/>
  </w:num>
  <w:num w:numId="11">
    <w:abstractNumId w:val="10"/>
  </w:num>
  <w:num w:numId="12">
    <w:abstractNumId w:val="17"/>
  </w:num>
  <w:num w:numId="13">
    <w:abstractNumId w:val="2"/>
  </w:num>
  <w:num w:numId="14">
    <w:abstractNumId w:val="0"/>
  </w:num>
  <w:num w:numId="15">
    <w:abstractNumId w:val="3"/>
  </w:num>
  <w:num w:numId="16">
    <w:abstractNumId w:val="1"/>
  </w:num>
  <w:num w:numId="17">
    <w:abstractNumId w:val="18"/>
  </w:num>
  <w:num w:numId="18">
    <w:abstractNumId w:val="7"/>
  </w:num>
  <w:num w:numId="19">
    <w:abstractNumId w:val="13"/>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activeWritingStyle w:appName="MSWord" w:lang="pt-BR" w:vendorID="64" w:dllVersion="131078" w:nlCheck="1" w:checkStyle="0"/>
  <w:activeWritingStyle w:appName="MSWord" w:lang="en-US" w:vendorID="64" w:dllVersion="131078"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087B"/>
    <w:rsid w:val="00022DD5"/>
    <w:rsid w:val="00023BDB"/>
    <w:rsid w:val="00023BE6"/>
    <w:rsid w:val="00025496"/>
    <w:rsid w:val="00025B92"/>
    <w:rsid w:val="0002702A"/>
    <w:rsid w:val="000306C1"/>
    <w:rsid w:val="00030DC1"/>
    <w:rsid w:val="00031FDC"/>
    <w:rsid w:val="0003259B"/>
    <w:rsid w:val="00032936"/>
    <w:rsid w:val="00035EBE"/>
    <w:rsid w:val="00036EB7"/>
    <w:rsid w:val="000372AE"/>
    <w:rsid w:val="00037497"/>
    <w:rsid w:val="00037CE3"/>
    <w:rsid w:val="00037F43"/>
    <w:rsid w:val="00037FC5"/>
    <w:rsid w:val="00040FDA"/>
    <w:rsid w:val="00043F14"/>
    <w:rsid w:val="0004426D"/>
    <w:rsid w:val="00045424"/>
    <w:rsid w:val="00045D98"/>
    <w:rsid w:val="00046859"/>
    <w:rsid w:val="000476A6"/>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4968"/>
    <w:rsid w:val="000A51A2"/>
    <w:rsid w:val="000A5D88"/>
    <w:rsid w:val="000A788B"/>
    <w:rsid w:val="000B1822"/>
    <w:rsid w:val="000B315D"/>
    <w:rsid w:val="000B3FA6"/>
    <w:rsid w:val="000B59BE"/>
    <w:rsid w:val="000B5B0B"/>
    <w:rsid w:val="000B69E8"/>
    <w:rsid w:val="000B6DD2"/>
    <w:rsid w:val="000B6E8C"/>
    <w:rsid w:val="000C0409"/>
    <w:rsid w:val="000C07FE"/>
    <w:rsid w:val="000C0CF1"/>
    <w:rsid w:val="000C1EA4"/>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69"/>
    <w:rsid w:val="000E59A7"/>
    <w:rsid w:val="000E73F6"/>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4604"/>
    <w:rsid w:val="00134762"/>
    <w:rsid w:val="0013613D"/>
    <w:rsid w:val="00136B32"/>
    <w:rsid w:val="00137956"/>
    <w:rsid w:val="00137B2F"/>
    <w:rsid w:val="00141605"/>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1CB3"/>
    <w:rsid w:val="0018462F"/>
    <w:rsid w:val="001851E4"/>
    <w:rsid w:val="0018638D"/>
    <w:rsid w:val="00190422"/>
    <w:rsid w:val="0019045B"/>
    <w:rsid w:val="00191B00"/>
    <w:rsid w:val="00192CAB"/>
    <w:rsid w:val="0019624F"/>
    <w:rsid w:val="00196ECD"/>
    <w:rsid w:val="001A28AE"/>
    <w:rsid w:val="001A53E9"/>
    <w:rsid w:val="001B0477"/>
    <w:rsid w:val="001B12A8"/>
    <w:rsid w:val="001B1ECD"/>
    <w:rsid w:val="001B24F4"/>
    <w:rsid w:val="001B4E1C"/>
    <w:rsid w:val="001B5544"/>
    <w:rsid w:val="001B690C"/>
    <w:rsid w:val="001B6DBD"/>
    <w:rsid w:val="001C0AAB"/>
    <w:rsid w:val="001C2E4E"/>
    <w:rsid w:val="001C3B64"/>
    <w:rsid w:val="001C43CA"/>
    <w:rsid w:val="001C7BCA"/>
    <w:rsid w:val="001C7E10"/>
    <w:rsid w:val="001D0623"/>
    <w:rsid w:val="001D6E15"/>
    <w:rsid w:val="001D721E"/>
    <w:rsid w:val="001E1A59"/>
    <w:rsid w:val="001E2331"/>
    <w:rsid w:val="001E25E9"/>
    <w:rsid w:val="001E37E5"/>
    <w:rsid w:val="001E4B40"/>
    <w:rsid w:val="001E604D"/>
    <w:rsid w:val="001E71EE"/>
    <w:rsid w:val="001E7727"/>
    <w:rsid w:val="001F146B"/>
    <w:rsid w:val="001F1B2E"/>
    <w:rsid w:val="001F26B4"/>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0B8"/>
    <w:rsid w:val="00225182"/>
    <w:rsid w:val="00225E22"/>
    <w:rsid w:val="00226C15"/>
    <w:rsid w:val="00230A43"/>
    <w:rsid w:val="002311C9"/>
    <w:rsid w:val="00233576"/>
    <w:rsid w:val="00237FB8"/>
    <w:rsid w:val="002402C9"/>
    <w:rsid w:val="00240535"/>
    <w:rsid w:val="00244940"/>
    <w:rsid w:val="002477CE"/>
    <w:rsid w:val="00251307"/>
    <w:rsid w:val="002517FD"/>
    <w:rsid w:val="00252385"/>
    <w:rsid w:val="00253AB9"/>
    <w:rsid w:val="00257339"/>
    <w:rsid w:val="0025768A"/>
    <w:rsid w:val="00257AFA"/>
    <w:rsid w:val="002604BD"/>
    <w:rsid w:val="002619B0"/>
    <w:rsid w:val="0026219E"/>
    <w:rsid w:val="002622F5"/>
    <w:rsid w:val="00266519"/>
    <w:rsid w:val="00266A51"/>
    <w:rsid w:val="00267493"/>
    <w:rsid w:val="00267993"/>
    <w:rsid w:val="002713A2"/>
    <w:rsid w:val="00271655"/>
    <w:rsid w:val="002721DA"/>
    <w:rsid w:val="00272A38"/>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9AE"/>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1E1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367A"/>
    <w:rsid w:val="0031403A"/>
    <w:rsid w:val="003152D3"/>
    <w:rsid w:val="00316AC4"/>
    <w:rsid w:val="003170FB"/>
    <w:rsid w:val="00317E2D"/>
    <w:rsid w:val="003204A1"/>
    <w:rsid w:val="003218B5"/>
    <w:rsid w:val="00322649"/>
    <w:rsid w:val="00324515"/>
    <w:rsid w:val="00324905"/>
    <w:rsid w:val="00327F52"/>
    <w:rsid w:val="0033243C"/>
    <w:rsid w:val="00335726"/>
    <w:rsid w:val="00336112"/>
    <w:rsid w:val="0033641F"/>
    <w:rsid w:val="00336677"/>
    <w:rsid w:val="003440D8"/>
    <w:rsid w:val="003442EE"/>
    <w:rsid w:val="0035062A"/>
    <w:rsid w:val="0035068A"/>
    <w:rsid w:val="003508CB"/>
    <w:rsid w:val="003513EB"/>
    <w:rsid w:val="0035280E"/>
    <w:rsid w:val="00352FF6"/>
    <w:rsid w:val="003533EC"/>
    <w:rsid w:val="00355A50"/>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8F"/>
    <w:rsid w:val="00392DD0"/>
    <w:rsid w:val="0039505C"/>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6156"/>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0D42"/>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45BA"/>
    <w:rsid w:val="00427454"/>
    <w:rsid w:val="00431D83"/>
    <w:rsid w:val="00432A7C"/>
    <w:rsid w:val="00434235"/>
    <w:rsid w:val="0043545C"/>
    <w:rsid w:val="00435AAB"/>
    <w:rsid w:val="00436CCF"/>
    <w:rsid w:val="00442297"/>
    <w:rsid w:val="00443CBA"/>
    <w:rsid w:val="004463D6"/>
    <w:rsid w:val="004509E3"/>
    <w:rsid w:val="00451B53"/>
    <w:rsid w:val="00452423"/>
    <w:rsid w:val="0045264E"/>
    <w:rsid w:val="00455501"/>
    <w:rsid w:val="004562C4"/>
    <w:rsid w:val="0045648A"/>
    <w:rsid w:val="00456B3F"/>
    <w:rsid w:val="00460E73"/>
    <w:rsid w:val="00460FA3"/>
    <w:rsid w:val="00461528"/>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8771E"/>
    <w:rsid w:val="0049057D"/>
    <w:rsid w:val="00490B39"/>
    <w:rsid w:val="004910EE"/>
    <w:rsid w:val="00493E3B"/>
    <w:rsid w:val="0049697E"/>
    <w:rsid w:val="00496B6D"/>
    <w:rsid w:val="004A0A93"/>
    <w:rsid w:val="004A174C"/>
    <w:rsid w:val="004A1CF4"/>
    <w:rsid w:val="004A52AD"/>
    <w:rsid w:val="004A741E"/>
    <w:rsid w:val="004B0DDB"/>
    <w:rsid w:val="004B1208"/>
    <w:rsid w:val="004B4349"/>
    <w:rsid w:val="004C0F97"/>
    <w:rsid w:val="004C2186"/>
    <w:rsid w:val="004C36F3"/>
    <w:rsid w:val="004C3C14"/>
    <w:rsid w:val="004C5386"/>
    <w:rsid w:val="004C56C6"/>
    <w:rsid w:val="004C5E9E"/>
    <w:rsid w:val="004C69F3"/>
    <w:rsid w:val="004D1536"/>
    <w:rsid w:val="004D1B4C"/>
    <w:rsid w:val="004D2E7D"/>
    <w:rsid w:val="004D2E9B"/>
    <w:rsid w:val="004D367A"/>
    <w:rsid w:val="004D4E1C"/>
    <w:rsid w:val="004D6760"/>
    <w:rsid w:val="004D6BEA"/>
    <w:rsid w:val="004D738C"/>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158"/>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37F3F"/>
    <w:rsid w:val="0054036C"/>
    <w:rsid w:val="00540BDA"/>
    <w:rsid w:val="0054365D"/>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7782F"/>
    <w:rsid w:val="005810DF"/>
    <w:rsid w:val="00582901"/>
    <w:rsid w:val="00586244"/>
    <w:rsid w:val="00586356"/>
    <w:rsid w:val="005865B5"/>
    <w:rsid w:val="00586E04"/>
    <w:rsid w:val="00587262"/>
    <w:rsid w:val="005900C5"/>
    <w:rsid w:val="00591A65"/>
    <w:rsid w:val="00595E04"/>
    <w:rsid w:val="0059680F"/>
    <w:rsid w:val="0059762C"/>
    <w:rsid w:val="005A06A8"/>
    <w:rsid w:val="005A205D"/>
    <w:rsid w:val="005A3D4F"/>
    <w:rsid w:val="005A55F1"/>
    <w:rsid w:val="005A6319"/>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233"/>
    <w:rsid w:val="006056B2"/>
    <w:rsid w:val="0060709A"/>
    <w:rsid w:val="0061081C"/>
    <w:rsid w:val="0061099E"/>
    <w:rsid w:val="00610AD7"/>
    <w:rsid w:val="00610FB0"/>
    <w:rsid w:val="00614EA7"/>
    <w:rsid w:val="00617A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8A4"/>
    <w:rsid w:val="00640E80"/>
    <w:rsid w:val="00644AAC"/>
    <w:rsid w:val="00644B79"/>
    <w:rsid w:val="00644F5F"/>
    <w:rsid w:val="00647FF9"/>
    <w:rsid w:val="00652971"/>
    <w:rsid w:val="00653798"/>
    <w:rsid w:val="00653995"/>
    <w:rsid w:val="006550B7"/>
    <w:rsid w:val="006558C2"/>
    <w:rsid w:val="0065607A"/>
    <w:rsid w:val="00656793"/>
    <w:rsid w:val="00657D98"/>
    <w:rsid w:val="00660D63"/>
    <w:rsid w:val="006621C9"/>
    <w:rsid w:val="00662A2A"/>
    <w:rsid w:val="006631FC"/>
    <w:rsid w:val="00663257"/>
    <w:rsid w:val="0066359E"/>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0DC2"/>
    <w:rsid w:val="006941FB"/>
    <w:rsid w:val="006972BA"/>
    <w:rsid w:val="006A2712"/>
    <w:rsid w:val="006A594E"/>
    <w:rsid w:val="006B1817"/>
    <w:rsid w:val="006B1949"/>
    <w:rsid w:val="006B26A2"/>
    <w:rsid w:val="006B2DF8"/>
    <w:rsid w:val="006B3106"/>
    <w:rsid w:val="006B3664"/>
    <w:rsid w:val="006B38DF"/>
    <w:rsid w:val="006B692C"/>
    <w:rsid w:val="006C1B73"/>
    <w:rsid w:val="006C58B3"/>
    <w:rsid w:val="006C645A"/>
    <w:rsid w:val="006C7D57"/>
    <w:rsid w:val="006D0B07"/>
    <w:rsid w:val="006D2589"/>
    <w:rsid w:val="006D2659"/>
    <w:rsid w:val="006D376B"/>
    <w:rsid w:val="006D3A3B"/>
    <w:rsid w:val="006D5341"/>
    <w:rsid w:val="006D6B45"/>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E24"/>
    <w:rsid w:val="00722F62"/>
    <w:rsid w:val="0072441F"/>
    <w:rsid w:val="00724F3F"/>
    <w:rsid w:val="00727F31"/>
    <w:rsid w:val="007357A3"/>
    <w:rsid w:val="007357E6"/>
    <w:rsid w:val="00740A25"/>
    <w:rsid w:val="00740E89"/>
    <w:rsid w:val="007412DC"/>
    <w:rsid w:val="00741AB9"/>
    <w:rsid w:val="00741B7D"/>
    <w:rsid w:val="007443D5"/>
    <w:rsid w:val="00746EC2"/>
    <w:rsid w:val="00747E46"/>
    <w:rsid w:val="00747F8F"/>
    <w:rsid w:val="007500AA"/>
    <w:rsid w:val="00750A89"/>
    <w:rsid w:val="00751293"/>
    <w:rsid w:val="00752477"/>
    <w:rsid w:val="00752658"/>
    <w:rsid w:val="00753695"/>
    <w:rsid w:val="0075471D"/>
    <w:rsid w:val="00754D27"/>
    <w:rsid w:val="00756DD7"/>
    <w:rsid w:val="00761A29"/>
    <w:rsid w:val="00761CA7"/>
    <w:rsid w:val="00762F68"/>
    <w:rsid w:val="00766116"/>
    <w:rsid w:val="00770883"/>
    <w:rsid w:val="00771DBE"/>
    <w:rsid w:val="00773DF9"/>
    <w:rsid w:val="007744BF"/>
    <w:rsid w:val="00781781"/>
    <w:rsid w:val="00782099"/>
    <w:rsid w:val="00783AF1"/>
    <w:rsid w:val="0078431A"/>
    <w:rsid w:val="007851F1"/>
    <w:rsid w:val="0079219B"/>
    <w:rsid w:val="007936A3"/>
    <w:rsid w:val="00793876"/>
    <w:rsid w:val="007950E0"/>
    <w:rsid w:val="0079701F"/>
    <w:rsid w:val="007977A2"/>
    <w:rsid w:val="007A3795"/>
    <w:rsid w:val="007A4973"/>
    <w:rsid w:val="007A52BB"/>
    <w:rsid w:val="007A5F1F"/>
    <w:rsid w:val="007A6E7A"/>
    <w:rsid w:val="007A79DC"/>
    <w:rsid w:val="007A7B65"/>
    <w:rsid w:val="007B329E"/>
    <w:rsid w:val="007B391E"/>
    <w:rsid w:val="007B4A44"/>
    <w:rsid w:val="007B4DFD"/>
    <w:rsid w:val="007B6716"/>
    <w:rsid w:val="007B69A9"/>
    <w:rsid w:val="007C0DC9"/>
    <w:rsid w:val="007C1008"/>
    <w:rsid w:val="007C1D0B"/>
    <w:rsid w:val="007C2573"/>
    <w:rsid w:val="007C349C"/>
    <w:rsid w:val="007C55C8"/>
    <w:rsid w:val="007C7EE7"/>
    <w:rsid w:val="007D1125"/>
    <w:rsid w:val="007D1248"/>
    <w:rsid w:val="007D1484"/>
    <w:rsid w:val="007D2C62"/>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331C"/>
    <w:rsid w:val="008248DA"/>
    <w:rsid w:val="008257B3"/>
    <w:rsid w:val="00825E7D"/>
    <w:rsid w:val="00827E89"/>
    <w:rsid w:val="00830835"/>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67FB4"/>
    <w:rsid w:val="00870881"/>
    <w:rsid w:val="008724E6"/>
    <w:rsid w:val="0087599B"/>
    <w:rsid w:val="00882684"/>
    <w:rsid w:val="008828E4"/>
    <w:rsid w:val="00883A13"/>
    <w:rsid w:val="008841DA"/>
    <w:rsid w:val="00884F2A"/>
    <w:rsid w:val="00887E6B"/>
    <w:rsid w:val="00892990"/>
    <w:rsid w:val="00893041"/>
    <w:rsid w:val="00893E60"/>
    <w:rsid w:val="00894621"/>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8E3"/>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0BA5"/>
    <w:rsid w:val="009A46B4"/>
    <w:rsid w:val="009A6155"/>
    <w:rsid w:val="009B1027"/>
    <w:rsid w:val="009B2742"/>
    <w:rsid w:val="009B4092"/>
    <w:rsid w:val="009C0135"/>
    <w:rsid w:val="009C1C35"/>
    <w:rsid w:val="009C1C4C"/>
    <w:rsid w:val="009C2356"/>
    <w:rsid w:val="009C3EC7"/>
    <w:rsid w:val="009C3F7E"/>
    <w:rsid w:val="009C51BE"/>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3506"/>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3B7F"/>
    <w:rsid w:val="00A254B6"/>
    <w:rsid w:val="00A257D4"/>
    <w:rsid w:val="00A25CCB"/>
    <w:rsid w:val="00A27AC2"/>
    <w:rsid w:val="00A31FD7"/>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7791D"/>
    <w:rsid w:val="00A80C1E"/>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A78F2"/>
    <w:rsid w:val="00AB02D9"/>
    <w:rsid w:val="00AB0918"/>
    <w:rsid w:val="00AB16A7"/>
    <w:rsid w:val="00AB1F1F"/>
    <w:rsid w:val="00AB2610"/>
    <w:rsid w:val="00AB313F"/>
    <w:rsid w:val="00AB45C4"/>
    <w:rsid w:val="00AC552A"/>
    <w:rsid w:val="00AC595A"/>
    <w:rsid w:val="00AC78BB"/>
    <w:rsid w:val="00AD078C"/>
    <w:rsid w:val="00AD0FFC"/>
    <w:rsid w:val="00AD11AF"/>
    <w:rsid w:val="00AD1929"/>
    <w:rsid w:val="00AD567B"/>
    <w:rsid w:val="00AD5983"/>
    <w:rsid w:val="00AD67E2"/>
    <w:rsid w:val="00AD76EB"/>
    <w:rsid w:val="00AD7991"/>
    <w:rsid w:val="00AE0BE3"/>
    <w:rsid w:val="00AE1F04"/>
    <w:rsid w:val="00AE2D7F"/>
    <w:rsid w:val="00AE3B22"/>
    <w:rsid w:val="00AE5D18"/>
    <w:rsid w:val="00AE653D"/>
    <w:rsid w:val="00AE7236"/>
    <w:rsid w:val="00AF08C0"/>
    <w:rsid w:val="00AF110F"/>
    <w:rsid w:val="00AF3561"/>
    <w:rsid w:val="00AF3653"/>
    <w:rsid w:val="00AF5625"/>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07C95"/>
    <w:rsid w:val="00B10299"/>
    <w:rsid w:val="00B10992"/>
    <w:rsid w:val="00B115E5"/>
    <w:rsid w:val="00B1332D"/>
    <w:rsid w:val="00B13803"/>
    <w:rsid w:val="00B139CA"/>
    <w:rsid w:val="00B1444D"/>
    <w:rsid w:val="00B14662"/>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580"/>
    <w:rsid w:val="00B45D84"/>
    <w:rsid w:val="00B52C8F"/>
    <w:rsid w:val="00B52F1D"/>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2206"/>
    <w:rsid w:val="00BA33FA"/>
    <w:rsid w:val="00BA4A25"/>
    <w:rsid w:val="00BA52B3"/>
    <w:rsid w:val="00BA6F67"/>
    <w:rsid w:val="00BA728F"/>
    <w:rsid w:val="00BB16F8"/>
    <w:rsid w:val="00BB1C7D"/>
    <w:rsid w:val="00BB4E1C"/>
    <w:rsid w:val="00BB5B5A"/>
    <w:rsid w:val="00BB5E40"/>
    <w:rsid w:val="00BC13AE"/>
    <w:rsid w:val="00BC2E8A"/>
    <w:rsid w:val="00BC3A47"/>
    <w:rsid w:val="00BC53E6"/>
    <w:rsid w:val="00BC60B4"/>
    <w:rsid w:val="00BC6171"/>
    <w:rsid w:val="00BC6456"/>
    <w:rsid w:val="00BC7077"/>
    <w:rsid w:val="00BD0F85"/>
    <w:rsid w:val="00BD1276"/>
    <w:rsid w:val="00BD1AED"/>
    <w:rsid w:val="00BD1E5F"/>
    <w:rsid w:val="00BD290D"/>
    <w:rsid w:val="00BD393C"/>
    <w:rsid w:val="00BD4083"/>
    <w:rsid w:val="00BD61A9"/>
    <w:rsid w:val="00BD75BA"/>
    <w:rsid w:val="00BE0CC7"/>
    <w:rsid w:val="00BE160B"/>
    <w:rsid w:val="00BE66F6"/>
    <w:rsid w:val="00BE79B4"/>
    <w:rsid w:val="00BE7FF1"/>
    <w:rsid w:val="00BF29B1"/>
    <w:rsid w:val="00BF2BB9"/>
    <w:rsid w:val="00BF38E8"/>
    <w:rsid w:val="00BF52CB"/>
    <w:rsid w:val="00C00733"/>
    <w:rsid w:val="00C0221E"/>
    <w:rsid w:val="00C02E8B"/>
    <w:rsid w:val="00C02EE2"/>
    <w:rsid w:val="00C03250"/>
    <w:rsid w:val="00C04701"/>
    <w:rsid w:val="00C06CB4"/>
    <w:rsid w:val="00C07A86"/>
    <w:rsid w:val="00C07C58"/>
    <w:rsid w:val="00C10D5B"/>
    <w:rsid w:val="00C11251"/>
    <w:rsid w:val="00C121C0"/>
    <w:rsid w:val="00C123B1"/>
    <w:rsid w:val="00C151AB"/>
    <w:rsid w:val="00C154A8"/>
    <w:rsid w:val="00C15F8B"/>
    <w:rsid w:val="00C1683C"/>
    <w:rsid w:val="00C16A14"/>
    <w:rsid w:val="00C16C3C"/>
    <w:rsid w:val="00C17DA5"/>
    <w:rsid w:val="00C20B7C"/>
    <w:rsid w:val="00C24AED"/>
    <w:rsid w:val="00C26C3F"/>
    <w:rsid w:val="00C301CA"/>
    <w:rsid w:val="00C32A5E"/>
    <w:rsid w:val="00C34C86"/>
    <w:rsid w:val="00C3517F"/>
    <w:rsid w:val="00C40F32"/>
    <w:rsid w:val="00C41B9C"/>
    <w:rsid w:val="00C44BE7"/>
    <w:rsid w:val="00C5271D"/>
    <w:rsid w:val="00C54103"/>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4E19"/>
    <w:rsid w:val="00CA65BB"/>
    <w:rsid w:val="00CA6772"/>
    <w:rsid w:val="00CA6F7D"/>
    <w:rsid w:val="00CA7FCA"/>
    <w:rsid w:val="00CB6050"/>
    <w:rsid w:val="00CB7C1F"/>
    <w:rsid w:val="00CC1121"/>
    <w:rsid w:val="00CC16C5"/>
    <w:rsid w:val="00CC548B"/>
    <w:rsid w:val="00CD0D8C"/>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1871"/>
    <w:rsid w:val="00D2295C"/>
    <w:rsid w:val="00D23F7B"/>
    <w:rsid w:val="00D26144"/>
    <w:rsid w:val="00D27FAD"/>
    <w:rsid w:val="00D32083"/>
    <w:rsid w:val="00D32C72"/>
    <w:rsid w:val="00D3430A"/>
    <w:rsid w:val="00D345E8"/>
    <w:rsid w:val="00D40B7E"/>
    <w:rsid w:val="00D40C5F"/>
    <w:rsid w:val="00D41C8D"/>
    <w:rsid w:val="00D47948"/>
    <w:rsid w:val="00D51269"/>
    <w:rsid w:val="00D51E9C"/>
    <w:rsid w:val="00D53435"/>
    <w:rsid w:val="00D534E9"/>
    <w:rsid w:val="00D54489"/>
    <w:rsid w:val="00D54655"/>
    <w:rsid w:val="00D5469A"/>
    <w:rsid w:val="00D55FE2"/>
    <w:rsid w:val="00D60A75"/>
    <w:rsid w:val="00D61EFB"/>
    <w:rsid w:val="00D6238E"/>
    <w:rsid w:val="00D64084"/>
    <w:rsid w:val="00D65B14"/>
    <w:rsid w:val="00D66266"/>
    <w:rsid w:val="00D663DF"/>
    <w:rsid w:val="00D66E74"/>
    <w:rsid w:val="00D67AAA"/>
    <w:rsid w:val="00D702A9"/>
    <w:rsid w:val="00D702B3"/>
    <w:rsid w:val="00D70E98"/>
    <w:rsid w:val="00D73FA2"/>
    <w:rsid w:val="00D74036"/>
    <w:rsid w:val="00D75947"/>
    <w:rsid w:val="00D817B1"/>
    <w:rsid w:val="00D817EF"/>
    <w:rsid w:val="00D8262D"/>
    <w:rsid w:val="00D87E8F"/>
    <w:rsid w:val="00D9034D"/>
    <w:rsid w:val="00D90F53"/>
    <w:rsid w:val="00D92BE1"/>
    <w:rsid w:val="00D9410D"/>
    <w:rsid w:val="00D95F4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396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B29"/>
    <w:rsid w:val="00E32F53"/>
    <w:rsid w:val="00E32FDC"/>
    <w:rsid w:val="00E349DE"/>
    <w:rsid w:val="00E3536C"/>
    <w:rsid w:val="00E37DB5"/>
    <w:rsid w:val="00E4025F"/>
    <w:rsid w:val="00E42AE6"/>
    <w:rsid w:val="00E4411F"/>
    <w:rsid w:val="00E47704"/>
    <w:rsid w:val="00E50FDD"/>
    <w:rsid w:val="00E52631"/>
    <w:rsid w:val="00E554EC"/>
    <w:rsid w:val="00E57922"/>
    <w:rsid w:val="00E616AB"/>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22C"/>
    <w:rsid w:val="00E8456E"/>
    <w:rsid w:val="00E86633"/>
    <w:rsid w:val="00E91C19"/>
    <w:rsid w:val="00E92B91"/>
    <w:rsid w:val="00E92FB5"/>
    <w:rsid w:val="00E93E56"/>
    <w:rsid w:val="00E95F67"/>
    <w:rsid w:val="00EA083D"/>
    <w:rsid w:val="00EA1D7D"/>
    <w:rsid w:val="00EA1EC8"/>
    <w:rsid w:val="00EA52E2"/>
    <w:rsid w:val="00EA5DB3"/>
    <w:rsid w:val="00EB0E4A"/>
    <w:rsid w:val="00EB0E75"/>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5E5F"/>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40DC"/>
    <w:rsid w:val="00F175A1"/>
    <w:rsid w:val="00F21218"/>
    <w:rsid w:val="00F2369C"/>
    <w:rsid w:val="00F2376F"/>
    <w:rsid w:val="00F24006"/>
    <w:rsid w:val="00F2517D"/>
    <w:rsid w:val="00F27065"/>
    <w:rsid w:val="00F313A0"/>
    <w:rsid w:val="00F31F6B"/>
    <w:rsid w:val="00F32581"/>
    <w:rsid w:val="00F375A2"/>
    <w:rsid w:val="00F40A22"/>
    <w:rsid w:val="00F4205A"/>
    <w:rsid w:val="00F4443A"/>
    <w:rsid w:val="00F44B8F"/>
    <w:rsid w:val="00F45590"/>
    <w:rsid w:val="00F46AA6"/>
    <w:rsid w:val="00F47A83"/>
    <w:rsid w:val="00F50797"/>
    <w:rsid w:val="00F51C81"/>
    <w:rsid w:val="00F51D21"/>
    <w:rsid w:val="00F51D6E"/>
    <w:rsid w:val="00F52944"/>
    <w:rsid w:val="00F53EF8"/>
    <w:rsid w:val="00F544A9"/>
    <w:rsid w:val="00F545EE"/>
    <w:rsid w:val="00F55C10"/>
    <w:rsid w:val="00F562CF"/>
    <w:rsid w:val="00F57D2C"/>
    <w:rsid w:val="00F60A55"/>
    <w:rsid w:val="00F61B08"/>
    <w:rsid w:val="00F628CF"/>
    <w:rsid w:val="00F632C6"/>
    <w:rsid w:val="00F70118"/>
    <w:rsid w:val="00F708E2"/>
    <w:rsid w:val="00F73D5D"/>
    <w:rsid w:val="00F7409D"/>
    <w:rsid w:val="00F748B4"/>
    <w:rsid w:val="00F757D8"/>
    <w:rsid w:val="00F773A1"/>
    <w:rsid w:val="00F80F61"/>
    <w:rsid w:val="00F83024"/>
    <w:rsid w:val="00F8467E"/>
    <w:rsid w:val="00F84D5D"/>
    <w:rsid w:val="00F85C02"/>
    <w:rsid w:val="00F85C85"/>
    <w:rsid w:val="00F86032"/>
    <w:rsid w:val="00F87D13"/>
    <w:rsid w:val="00F95DE4"/>
    <w:rsid w:val="00F95FFF"/>
    <w:rsid w:val="00FA19AA"/>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E1B"/>
    <w:rsid w:val="00FF4076"/>
    <w:rsid w:val="00FF431C"/>
    <w:rsid w:val="00FF47B4"/>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AF5625"/>
    <w:pPr>
      <w:ind w:left="720"/>
      <w:contextualSpacing/>
    </w:pPr>
  </w:style>
  <w:style w:type="paragraph" w:customStyle="1" w:styleId="page-containerreference">
    <w:name w:val="page-container__reference"/>
    <w:basedOn w:val="Normal"/>
    <w:rsid w:val="005A6319"/>
    <w:pPr>
      <w:tabs>
        <w:tab w:val="clear" w:pos="851"/>
      </w:tabs>
      <w:spacing w:before="100" w:beforeAutospacing="1" w:after="100" w:afterAutospacing="1" w:line="240" w:lineRule="auto"/>
      <w:jc w:val="left"/>
    </w:pPr>
    <w:rPr>
      <w:rFonts w:ascii="Times New Roman" w:hAnsi="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59797">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058210387">
      <w:bodyDiv w:val="1"/>
      <w:marLeft w:val="0"/>
      <w:marRight w:val="0"/>
      <w:marTop w:val="0"/>
      <w:marBottom w:val="0"/>
      <w:divBdr>
        <w:top w:val="none" w:sz="0" w:space="0" w:color="auto"/>
        <w:left w:val="none" w:sz="0" w:space="0" w:color="auto"/>
        <w:bottom w:val="none" w:sz="0" w:space="0" w:color="auto"/>
        <w:right w:val="none" w:sz="0" w:space="0" w:color="auto"/>
      </w:divBdr>
    </w:div>
    <w:div w:id="1141465549">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65789238">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1470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header" Target="header9.xml"/><Relationship Id="rId63" Type="http://schemas.openxmlformats.org/officeDocument/2006/relationships/header" Target="header11.xml"/><Relationship Id="rId68" Type="http://schemas.openxmlformats.org/officeDocument/2006/relationships/header" Target="header14.xml"/><Relationship Id="rId16" Type="http://schemas.openxmlformats.org/officeDocument/2006/relationships/footer" Target="footer3.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6.jpg"/><Relationship Id="rId58" Type="http://schemas.openxmlformats.org/officeDocument/2006/relationships/image" Target="media/image31.jpg"/><Relationship Id="rId66" Type="http://schemas.openxmlformats.org/officeDocument/2006/relationships/footer" Target="footer12.xml"/><Relationship Id="rId74" Type="http://schemas.openxmlformats.org/officeDocument/2006/relationships/header" Target="header17.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8.xml"/><Relationship Id="rId56" Type="http://schemas.openxmlformats.org/officeDocument/2006/relationships/image" Target="media/image29.jpg"/><Relationship Id="rId64" Type="http://schemas.openxmlformats.org/officeDocument/2006/relationships/footer" Target="foot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0.xml"/><Relationship Id="rId72" Type="http://schemas.openxmlformats.org/officeDocument/2006/relationships/header" Target="header16.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8.xml"/><Relationship Id="rId59" Type="http://schemas.openxmlformats.org/officeDocument/2006/relationships/image" Target="media/image32.jpg"/><Relationship Id="rId67" Type="http://schemas.openxmlformats.org/officeDocument/2006/relationships/header" Target="header13.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27.jpg"/><Relationship Id="rId62" Type="http://schemas.openxmlformats.org/officeDocument/2006/relationships/image" Target="media/image34.png"/><Relationship Id="rId70" Type="http://schemas.openxmlformats.org/officeDocument/2006/relationships/header" Target="header15.xml"/><Relationship Id="rId75" Type="http://schemas.openxmlformats.org/officeDocument/2006/relationships/footer" Target="footer16.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footer" Target="footer9.xml"/><Relationship Id="rId57" Type="http://schemas.openxmlformats.org/officeDocument/2006/relationships/image" Target="media/image30.jp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5.jpg"/><Relationship Id="rId60" Type="http://schemas.openxmlformats.org/officeDocument/2006/relationships/hyperlink" Target="mailto:suporte@plant.ai.com.br" TargetMode="External"/><Relationship Id="rId65" Type="http://schemas.openxmlformats.org/officeDocument/2006/relationships/header" Target="header12.xml"/><Relationship Id="rId73" Type="http://schemas.openxmlformats.org/officeDocument/2006/relationships/footer" Target="footer1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eader" Target="header10.xml"/><Relationship Id="rId55" Type="http://schemas.openxmlformats.org/officeDocument/2006/relationships/image" Target="media/image28.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footer" Target="footer14.xml"/><Relationship Id="rId2" Type="http://schemas.openxmlformats.org/officeDocument/2006/relationships/customXml" Target="../customXml/item1.xml"/><Relationship Id="rId29" Type="http://schemas.openxmlformats.org/officeDocument/2006/relationships/header" Target="header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2C5DE7-E98E-42C6-80D1-C3FAEDB7B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373</TotalTime>
  <Pages>36</Pages>
  <Words>2879</Words>
  <Characters>17162</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20001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Aluno</cp:lastModifiedBy>
  <cp:revision>16</cp:revision>
  <cp:lastPrinted>2009-11-04T00:12:00Z</cp:lastPrinted>
  <dcterms:created xsi:type="dcterms:W3CDTF">2019-11-18T18:05:00Z</dcterms:created>
  <dcterms:modified xsi:type="dcterms:W3CDTF">2019-11-21T23:08:00Z</dcterms:modified>
</cp:coreProperties>
</file>