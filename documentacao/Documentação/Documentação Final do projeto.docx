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3C48B26A" w:rsidR="0060123F" w:rsidRDefault="0060123F" w:rsidP="00A379BB">
      <w:pPr>
        <w:spacing w:line="240" w:lineRule="auto"/>
        <w:jc w:val="center"/>
        <w:rPr>
          <w:rFonts w:cs="Arial"/>
        </w:rPr>
      </w:pPr>
    </w:p>
    <w:p w14:paraId="4BF15ABC" w14:textId="0532AA0E" w:rsidR="00605233" w:rsidRDefault="00605233" w:rsidP="00A379BB">
      <w:pPr>
        <w:spacing w:line="240" w:lineRule="auto"/>
        <w:jc w:val="center"/>
        <w:rPr>
          <w:rFonts w:cs="Arial"/>
        </w:rPr>
      </w:pPr>
    </w:p>
    <w:p w14:paraId="03B280B4" w14:textId="720033E8" w:rsidR="00605233" w:rsidRDefault="00605233" w:rsidP="00A379BB">
      <w:pPr>
        <w:spacing w:line="240" w:lineRule="auto"/>
        <w:jc w:val="center"/>
        <w:rPr>
          <w:rFonts w:cs="Arial"/>
        </w:rPr>
      </w:pPr>
    </w:p>
    <w:p w14:paraId="0CD4462B" w14:textId="46948EE7" w:rsidR="00605233" w:rsidRDefault="00605233" w:rsidP="00A379BB">
      <w:pPr>
        <w:spacing w:line="240" w:lineRule="auto"/>
        <w:jc w:val="center"/>
        <w:rPr>
          <w:rFonts w:cs="Arial"/>
        </w:rPr>
      </w:pPr>
    </w:p>
    <w:p w14:paraId="4C3AFEFF" w14:textId="0E5556A1" w:rsidR="00605233" w:rsidRDefault="00605233" w:rsidP="00A379BB">
      <w:pPr>
        <w:spacing w:line="240" w:lineRule="auto"/>
        <w:jc w:val="center"/>
        <w:rPr>
          <w:rFonts w:cs="Arial"/>
        </w:rPr>
      </w:pPr>
    </w:p>
    <w:p w14:paraId="7AE917BB" w14:textId="77777777" w:rsidR="00605233" w:rsidRDefault="00605233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5FF44389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38CFC439" w14:textId="77777777" w:rsidR="00605233" w:rsidRDefault="00605233" w:rsidP="00A379BB">
      <w:pPr>
        <w:spacing w:line="240" w:lineRule="auto"/>
        <w:jc w:val="center"/>
        <w:rPr>
          <w:rFonts w:cs="Arial"/>
        </w:rPr>
      </w:pP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2A81F223" w14:textId="77777777" w:rsidR="00605233" w:rsidRPr="00605233" w:rsidRDefault="00605233" w:rsidP="00605233">
      <w:pPr>
        <w:pStyle w:val="NormalGrande"/>
      </w:pPr>
      <w:r w:rsidRPr="00605233">
        <w:t>Caio Domingues</w:t>
      </w:r>
    </w:p>
    <w:p w14:paraId="5632EDCC" w14:textId="77777777" w:rsidR="00605233" w:rsidRPr="00605233" w:rsidRDefault="00605233" w:rsidP="00605233">
      <w:pPr>
        <w:pStyle w:val="NormalGrande"/>
      </w:pPr>
      <w:r w:rsidRPr="00605233">
        <w:t>Carina di Domenico</w:t>
      </w:r>
    </w:p>
    <w:p w14:paraId="7AD99714" w14:textId="77777777" w:rsidR="00605233" w:rsidRPr="00605233" w:rsidRDefault="00605233" w:rsidP="00605233">
      <w:pPr>
        <w:pStyle w:val="NormalGrande"/>
      </w:pPr>
      <w:r w:rsidRPr="00605233">
        <w:t>Diogo Lima</w:t>
      </w:r>
    </w:p>
    <w:p w14:paraId="0885D0A8" w14:textId="77777777" w:rsidR="00605233" w:rsidRPr="00605233" w:rsidRDefault="00605233" w:rsidP="00605233">
      <w:pPr>
        <w:pStyle w:val="NormalGrande"/>
      </w:pPr>
      <w:r w:rsidRPr="00605233">
        <w:t>Eduarda Alves</w:t>
      </w:r>
    </w:p>
    <w:p w14:paraId="10A27036" w14:textId="77777777" w:rsidR="00605233" w:rsidRPr="00605233" w:rsidRDefault="00605233" w:rsidP="00605233">
      <w:pPr>
        <w:pStyle w:val="NormalGrande"/>
      </w:pPr>
      <w:r w:rsidRPr="00605233">
        <w:t>Raphael Bachega</w:t>
      </w:r>
    </w:p>
    <w:p w14:paraId="42B77D6A" w14:textId="77777777" w:rsidR="00605233" w:rsidRPr="00605233" w:rsidRDefault="00605233" w:rsidP="00605233">
      <w:pPr>
        <w:pStyle w:val="NormalGrande"/>
      </w:pPr>
      <w:r w:rsidRPr="00605233">
        <w:t>Wellington Macena</w:t>
      </w: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605233">
      <w:pPr>
        <w:pStyle w:val="NormalGrande"/>
      </w:pPr>
    </w:p>
    <w:p w14:paraId="5C8F3224" w14:textId="593DC869" w:rsidR="00370E34" w:rsidRDefault="00605233" w:rsidP="00605233">
      <w:pPr>
        <w:pStyle w:val="NormalGrande"/>
      </w:pPr>
      <w:r>
        <w:t>Projeto de pesquisa e inovoção: Medição de temperatura e umidade relativa de plantas</w:t>
      </w:r>
    </w:p>
    <w:p w14:paraId="323E4614" w14:textId="77777777" w:rsidR="00605233" w:rsidRPr="004C56C6" w:rsidRDefault="00605233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242D7012" w14:textId="4F5DBD9A" w:rsidR="00A379BB" w:rsidRPr="004C56C6" w:rsidRDefault="00A379BB" w:rsidP="00605233">
      <w:pPr>
        <w:pStyle w:val="NormalGrande"/>
        <w:jc w:val="both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BB5E40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699D02DF" w14:textId="6576404D" w:rsidR="00605233" w:rsidRPr="00EB0E75" w:rsidRDefault="00605233" w:rsidP="00605233">
      <w:pPr>
        <w:rPr>
          <w:rFonts w:cs="Arial"/>
        </w:rPr>
      </w:pPr>
      <w:bookmarkStart w:id="6" w:name="_Toc124080447"/>
      <w:r w:rsidRPr="00EB0E75">
        <w:rPr>
          <w:rFonts w:cs="Arial"/>
        </w:rPr>
        <w:t>Um grupo de amigos que se conheceram na faculdade, e que desenvolveram uma solução tecnológica que visa disseminar informações sobre cultivo adequado de flor</w:t>
      </w:r>
      <w:r w:rsidR="00B139CA" w:rsidRPr="00EB0E75">
        <w:rPr>
          <w:rFonts w:cs="Arial"/>
        </w:rPr>
        <w:t>es e hortaliças, principalmente</w:t>
      </w:r>
      <w:r w:rsidRPr="00EB0E75">
        <w:rPr>
          <w:rFonts w:cs="Arial"/>
        </w:rPr>
        <w:t xml:space="preserve"> para clientes que gostam de jardinagem ou que querem cultivar seu próprio alimento, porém nunca plantaram antes ou que não têm conhecimento. A PLANT.AI se propõe a ser porta de entrada desse universo para os nossos clientes.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>Mercado de IoT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497E6303" w14:textId="3119941C" w:rsidR="00F83024" w:rsidRDefault="00B139CA" w:rsidP="00F83024">
      <w:pPr>
        <w:ind w:firstLine="708"/>
      </w:pPr>
      <w:r>
        <w:t>Nos últimos anos</w:t>
      </w:r>
      <w:r>
        <w:t xml:space="preserve">, com </w:t>
      </w:r>
      <w:r>
        <w:t xml:space="preserve">o aumento do uso </w:t>
      </w:r>
      <w:r>
        <w:t>de agrotóxicos</w:t>
      </w:r>
      <w:r w:rsidR="00F83024">
        <w:t xml:space="preserve"> em</w:t>
      </w:r>
      <w:r>
        <w:t xml:space="preserve"> alimentos </w:t>
      </w:r>
      <w:r w:rsidR="00F83024">
        <w:t>e seus</w:t>
      </w:r>
      <w:r>
        <w:t xml:space="preserve"> </w:t>
      </w:r>
      <w:r>
        <w:t>impactos ambientais</w:t>
      </w:r>
      <w:r w:rsidR="00F83024">
        <w:t xml:space="preserve"> negativos, as pessoas estão cada mais receosas e atentas ao tipo e a origem dos alimentos que elas e suas famílias consomem. </w:t>
      </w:r>
    </w:p>
    <w:p w14:paraId="03D9B1E8" w14:textId="27ED0372" w:rsidR="00B45580" w:rsidRDefault="00F83024" w:rsidP="00F83024">
      <w:pPr>
        <w:ind w:firstLine="708"/>
      </w:pPr>
      <w:r>
        <w:t>Como alternativa para se ter uma alimentação</w:t>
      </w:r>
      <w:r w:rsidR="00B45580">
        <w:t xml:space="preserve"> mai</w:t>
      </w:r>
      <w:r>
        <w:t xml:space="preserve">s saudável </w:t>
      </w:r>
      <w:r w:rsidR="00B45580">
        <w:t>e segura</w:t>
      </w:r>
      <w:r>
        <w:t>,</w:t>
      </w:r>
      <w:r w:rsidR="00B139CA">
        <w:t xml:space="preserve"> </w:t>
      </w:r>
      <w:r w:rsidR="00B45580">
        <w:t xml:space="preserve">uma parcela da população </w:t>
      </w:r>
      <w:r w:rsidR="00EB0E75">
        <w:t>procura mantem</w:t>
      </w:r>
      <w:r w:rsidR="00B45580">
        <w:t xml:space="preserve"> uma produção de alimentos em pequena escala dentro de suas próprias casas.</w:t>
      </w:r>
    </w:p>
    <w:p w14:paraId="4AAA0701" w14:textId="0AB9E5FC" w:rsidR="00EB0E75" w:rsidRDefault="00EB0E75" w:rsidP="00F83024">
      <w:pPr>
        <w:ind w:firstLine="708"/>
      </w:pPr>
      <w:r>
        <w:t>Além do motivo anterior, o desejo pelo cultivo ornamental ou terapêutico de flores, é algo bastante comum em nosso país, especialmente em regiões urbanas, onde são o contato com o verde, é bem reduzido.</w:t>
      </w:r>
    </w:p>
    <w:p w14:paraId="716AB3A1" w14:textId="4F75C933" w:rsidR="00B45580" w:rsidRDefault="00EB0E75" w:rsidP="00B139CA">
      <w:pPr>
        <w:ind w:firstLine="708"/>
      </w:pPr>
      <w:r>
        <w:t xml:space="preserve">Muitas pessoas pensam em </w:t>
      </w:r>
      <w:bookmarkStart w:id="7" w:name="_GoBack"/>
      <w:bookmarkEnd w:id="7"/>
      <w:r>
        <w:t>montam e cultivar um jardim ou hortas em suas residências, porém</w:t>
      </w:r>
      <w:r w:rsidR="00B139CA">
        <w:t xml:space="preserve"> a falta de conhecimento</w:t>
      </w:r>
      <w:r w:rsidR="00B45580">
        <w:t xml:space="preserve"> adequado sobre as plantas, como por exemplo:  temperatura e umidade ideal, </w:t>
      </w:r>
      <w:r>
        <w:t>incidência solar, e etc, é um dos fatores que impedem a realização desse desejo.</w:t>
      </w:r>
    </w:p>
    <w:p w14:paraId="73CFD830" w14:textId="77777777" w:rsidR="00B45580" w:rsidRDefault="00B45580" w:rsidP="00B139CA">
      <w:pPr>
        <w:ind w:firstLine="708"/>
      </w:pP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lastRenderedPageBreak/>
        <w:t>objetivo da solução</w:t>
      </w:r>
      <w:bookmarkEnd w:id="8"/>
    </w:p>
    <w:p w14:paraId="047ECEFA" w14:textId="77777777" w:rsidR="00B45580" w:rsidRDefault="00B45580" w:rsidP="00B45580">
      <w:r>
        <w:t xml:space="preserve">Tendo isso em mente, nós da </w:t>
      </w:r>
      <w:r w:rsidRPr="00F83024">
        <w:rPr>
          <w:b/>
        </w:rPr>
        <w:t>Plant.ai</w:t>
      </w:r>
      <w:r>
        <w:rPr>
          <w:b/>
        </w:rPr>
        <w:t xml:space="preserve">, </w:t>
      </w:r>
      <w:r>
        <w:t>queremos ajuda a monitorar e conhecer a planta do usuário, instalando um sensor de temperatura e umidade no vaso da planta podemos monitorar o estado da planta podendo assim informa as necessidades da planta, e também tendo no nosso site informações básicas para o cuidado de tal planta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BB5E40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BB5E40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605233"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605233">
        <w:rPr>
          <w:rFonts w:cs="Arial"/>
          <w:noProof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D4578" w14:textId="77777777" w:rsidR="00BB5E40" w:rsidRDefault="00BB5E40">
      <w:r>
        <w:separator/>
      </w:r>
    </w:p>
    <w:p w14:paraId="6F7EC251" w14:textId="77777777" w:rsidR="00BB5E40" w:rsidRDefault="00BB5E40"/>
    <w:p w14:paraId="6CF18054" w14:textId="77777777" w:rsidR="00BB5E40" w:rsidRDefault="00BB5E40"/>
    <w:p w14:paraId="07D50DBB" w14:textId="77777777" w:rsidR="00BB5E40" w:rsidRDefault="00BB5E40"/>
  </w:endnote>
  <w:endnote w:type="continuationSeparator" w:id="0">
    <w:p w14:paraId="28327856" w14:textId="77777777" w:rsidR="00BB5E40" w:rsidRDefault="00BB5E40">
      <w:r>
        <w:continuationSeparator/>
      </w:r>
    </w:p>
    <w:p w14:paraId="333F3EC1" w14:textId="77777777" w:rsidR="00BB5E40" w:rsidRDefault="00BB5E40"/>
    <w:p w14:paraId="1C573ED8" w14:textId="77777777" w:rsidR="00BB5E40" w:rsidRDefault="00BB5E40"/>
    <w:p w14:paraId="5A1297F1" w14:textId="77777777" w:rsidR="00BB5E40" w:rsidRDefault="00BB5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B1EA0" w14:textId="77777777" w:rsidR="00BB5E40" w:rsidRDefault="00BB5E40">
      <w:r>
        <w:separator/>
      </w:r>
    </w:p>
    <w:p w14:paraId="5312A655" w14:textId="77777777" w:rsidR="00BB5E40" w:rsidRDefault="00BB5E40"/>
    <w:p w14:paraId="0D83EC4A" w14:textId="77777777" w:rsidR="00BB5E40" w:rsidRDefault="00BB5E40"/>
    <w:p w14:paraId="190C8B75" w14:textId="77777777" w:rsidR="00BB5E40" w:rsidRDefault="00BB5E40"/>
  </w:footnote>
  <w:footnote w:type="continuationSeparator" w:id="0">
    <w:p w14:paraId="153417AD" w14:textId="77777777" w:rsidR="00BB5E40" w:rsidRDefault="00BB5E40">
      <w:r>
        <w:continuationSeparator/>
      </w:r>
    </w:p>
    <w:p w14:paraId="0A7D0930" w14:textId="77777777" w:rsidR="00BB5E40" w:rsidRDefault="00BB5E40"/>
    <w:p w14:paraId="79D638E5" w14:textId="77777777" w:rsidR="00BB5E40" w:rsidRDefault="00BB5E40"/>
    <w:p w14:paraId="2A51ADD1" w14:textId="77777777" w:rsidR="00BB5E40" w:rsidRDefault="00BB5E4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22FE62C" w:rsidR="00555AE7" w:rsidRDefault="00605233" w:rsidP="00605233">
    <w:pPr>
      <w:tabs>
        <w:tab w:val="clear" w:pos="851"/>
        <w:tab w:val="left" w:pos="495"/>
      </w:tabs>
      <w:ind w:right="360"/>
    </w:pPr>
    <w:r>
      <w:rPr>
        <w:noProof/>
        <w:lang w:eastAsia="pt-BR"/>
      </w:rPr>
      <w:drawing>
        <wp:anchor distT="0" distB="0" distL="114300" distR="114300" simplePos="0" relativeHeight="251654656" behindDoc="0" locked="0" layoutInCell="1" allowOverlap="1" wp14:anchorId="29B188AF" wp14:editId="3F107D46">
          <wp:simplePos x="0" y="0"/>
          <wp:positionH relativeFrom="column">
            <wp:posOffset>-899160</wp:posOffset>
          </wp:positionH>
          <wp:positionV relativeFrom="paragraph">
            <wp:posOffset>-212090</wp:posOffset>
          </wp:positionV>
          <wp:extent cx="1257300" cy="65341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-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65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55680" behindDoc="0" locked="0" layoutInCell="1" allowOverlap="1" wp14:anchorId="2FA78417" wp14:editId="76A2ADE9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3B2C699A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65BB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BB5E40">
      <w:rPr>
        <w:noProof/>
        <w:lang w:eastAsia="pt-BR"/>
      </w:rPr>
      <w:pict w14:anchorId="37B9645E">
        <v:line id="_x0000_s2058" style="position:absolute;left:0;text-align:left;z-index:251660800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5F2364CA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65BB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BB5E4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8752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BB5E4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6704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49B1758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65B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BB5E4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76D175C5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65BB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BB5E4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9776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68230D9D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65BB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233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39CA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580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B5E40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5BB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0E75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3024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B3734-9D2E-423B-839F-4F5DF226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108</TotalTime>
  <Pages>14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HP8440P</cp:lastModifiedBy>
  <cp:revision>43</cp:revision>
  <cp:lastPrinted>2009-11-04T00:12:00Z</cp:lastPrinted>
  <dcterms:created xsi:type="dcterms:W3CDTF">2017-11-20T21:48:00Z</dcterms:created>
  <dcterms:modified xsi:type="dcterms:W3CDTF">2019-11-14T02:07:00Z</dcterms:modified>
</cp:coreProperties>
</file>